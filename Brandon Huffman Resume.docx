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BD6162" w:rsidRPr="00957754">
        <w:tc>
          <w:tcPr>
            <w:tcW w:w="2070" w:type="dxa"/>
          </w:tcPr>
          <w:p w:rsidR="00BD6162" w:rsidRPr="00957754" w:rsidRDefault="00BD6162">
            <w:pPr>
              <w:spacing w:line="240" w:lineRule="auto"/>
              <w:rPr>
                <w:rFonts w:ascii="Georgia" w:hAnsi="Georgia"/>
              </w:rPr>
            </w:pPr>
            <w:bookmarkStart w:id="0" w:name="_GoBack"/>
            <w:bookmarkEnd w:id="0"/>
          </w:p>
        </w:tc>
        <w:tc>
          <w:tcPr>
            <w:tcW w:w="7650" w:type="dxa"/>
            <w:tcMar>
              <w:bottom w:w="576" w:type="dxa"/>
            </w:tcMar>
          </w:tcPr>
          <w:p w:rsidR="00BD6162" w:rsidRPr="00957754" w:rsidRDefault="002C3CEC">
            <w:pPr>
              <w:pStyle w:val="Name"/>
              <w:rPr>
                <w:rFonts w:ascii="Georgia" w:hAnsi="Georgia"/>
                <w:color w:val="002060"/>
              </w:rPr>
            </w:pPr>
            <w:sdt>
              <w:sdtPr>
                <w:rPr>
                  <w:rFonts w:ascii="Georgia" w:hAnsi="Georgia"/>
                  <w:color w:val="002060"/>
                </w:rPr>
                <w:alias w:val="Your Name"/>
                <w:tag w:val=""/>
                <w:id w:val="1197042864"/>
                <w:placeholder>
                  <w:docPart w:val="2447D92F8F7F4F9FACFB9A19318D59E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625CC" w:rsidRPr="00957754">
                  <w:rPr>
                    <w:rFonts w:ascii="Georgia" w:hAnsi="Georgia"/>
                    <w:color w:val="002060"/>
                  </w:rPr>
                  <w:t>Brandon Huffman</w:t>
                </w:r>
              </w:sdtContent>
            </w:sdt>
          </w:p>
          <w:p w:rsidR="00BD6162" w:rsidRPr="00957754" w:rsidRDefault="00F625CC" w:rsidP="00F625CC">
            <w:pPr>
              <w:pStyle w:val="NoSpacing"/>
              <w:rPr>
                <w:rFonts w:ascii="Georgia" w:hAnsi="Georgia"/>
              </w:rPr>
            </w:pPr>
            <w:r w:rsidRPr="00957754">
              <w:rPr>
                <w:rFonts w:ascii="Georgia" w:hAnsi="Georgia"/>
              </w:rPr>
              <w:t>Albuquerque, NM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</w:t>
            </w:r>
            <w:r w:rsidR="00293CB0" w:rsidRPr="00957754">
              <w:rPr>
                <w:rFonts w:ascii="Georgia" w:hAnsi="Georgia"/>
                <w:kern w:val="20"/>
              </w:rPr>
              <w:t> </w:t>
            </w:r>
            <w:r w:rsidRPr="00957754">
              <w:rPr>
                <w:rFonts w:ascii="Georgia" w:hAnsi="Georgia"/>
              </w:rPr>
              <w:t>bt_huffman@msn.com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 </w:t>
            </w:r>
            <w:r w:rsidRPr="00957754">
              <w:rPr>
                <w:rFonts w:ascii="Georgia" w:hAnsi="Georgia"/>
              </w:rPr>
              <w:t>(505) 350-4017</w:t>
            </w:r>
          </w:p>
        </w:tc>
      </w:tr>
      <w:tr w:rsidR="00BD6162" w:rsidRPr="00957754">
        <w:tc>
          <w:tcPr>
            <w:tcW w:w="2070" w:type="dxa"/>
          </w:tcPr>
          <w:p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Skills &amp; Abilities</w:t>
            </w:r>
          </w:p>
        </w:tc>
        <w:tc>
          <w:tcPr>
            <w:tcW w:w="7650" w:type="dxa"/>
          </w:tcPr>
          <w:p w:rsidR="00F625CC" w:rsidRPr="00346C41" w:rsidRDefault="00F625CC" w:rsidP="00F625CC">
            <w:pPr>
              <w:spacing w:after="0"/>
              <w:rPr>
                <w:rFonts w:ascii="Georgia" w:hAnsi="Georgia"/>
              </w:rPr>
            </w:pPr>
            <w:r w:rsidRPr="00346C41">
              <w:rPr>
                <w:rFonts w:ascii="Georgia" w:hAnsi="Georgia"/>
              </w:rPr>
              <w:t xml:space="preserve">GAAP Knowledge  </w:t>
            </w:r>
            <w:r w:rsidR="00B87E90" w:rsidRPr="00346C41">
              <w:rPr>
                <w:rFonts w:ascii="Georgia" w:hAnsi="Georgia"/>
              </w:rPr>
              <w:t xml:space="preserve">            </w:t>
            </w:r>
            <w:r w:rsidRPr="00346C41">
              <w:rPr>
                <w:rFonts w:ascii="Georgia" w:hAnsi="Georgia"/>
              </w:rPr>
              <w:t xml:space="preserve"> </w:t>
            </w:r>
            <w:r w:rsidR="00B87E90" w:rsidRPr="00346C41">
              <w:rPr>
                <w:rFonts w:ascii="Georgia" w:hAnsi="Georgia"/>
              </w:rPr>
              <w:t xml:space="preserve">      </w:t>
            </w:r>
            <w:r w:rsidRPr="00346C41">
              <w:rPr>
                <w:rFonts w:ascii="Georgia" w:hAnsi="Georgia"/>
              </w:rPr>
              <w:t xml:space="preserve">Account Reconciliation       </w:t>
            </w:r>
            <w:r w:rsidR="00B87E90" w:rsidRPr="00346C41">
              <w:rPr>
                <w:rFonts w:ascii="Georgia" w:hAnsi="Georgia"/>
              </w:rPr>
              <w:t xml:space="preserve">              </w:t>
            </w:r>
            <w:r w:rsidR="00346C41">
              <w:rPr>
                <w:rFonts w:ascii="Georgia" w:hAnsi="Georgia"/>
              </w:rPr>
              <w:t xml:space="preserve"> </w:t>
            </w:r>
            <w:r w:rsidR="00B87E90" w:rsidRPr="00346C41">
              <w:rPr>
                <w:rFonts w:ascii="Georgia" w:hAnsi="Georgia"/>
              </w:rPr>
              <w:t>Detail</w:t>
            </w:r>
            <w:r w:rsidRPr="00346C41">
              <w:rPr>
                <w:rFonts w:ascii="Georgia" w:hAnsi="Georgia"/>
              </w:rPr>
              <w:t xml:space="preserve"> Oriented</w:t>
            </w:r>
          </w:p>
          <w:p w:rsidR="00F625CC" w:rsidRPr="00346C41" w:rsidRDefault="00346C41" w:rsidP="00F625CC">
            <w:pPr>
              <w:spacing w:after="0"/>
              <w:rPr>
                <w:rFonts w:ascii="Georgia" w:hAnsi="Georgia"/>
              </w:rPr>
            </w:pPr>
            <w:r w:rsidRPr="00346C41">
              <w:rPr>
                <w:rFonts w:ascii="Georgia" w:hAnsi="Georgia"/>
              </w:rPr>
              <w:t>Payroll Taxes</w:t>
            </w:r>
            <w:r w:rsidR="00F625CC" w:rsidRPr="00346C41">
              <w:rPr>
                <w:rFonts w:ascii="Georgia" w:hAnsi="Georgia"/>
              </w:rPr>
              <w:t xml:space="preserve">     </w:t>
            </w:r>
            <w:r>
              <w:rPr>
                <w:rFonts w:ascii="Georgia" w:hAnsi="Georgia"/>
              </w:rPr>
              <w:t xml:space="preserve">                        </w:t>
            </w:r>
            <w:r w:rsidR="00F625CC" w:rsidRPr="00346C41">
              <w:rPr>
                <w:rFonts w:ascii="Georgia" w:hAnsi="Georgia"/>
              </w:rPr>
              <w:t xml:space="preserve">Organized                          </w:t>
            </w:r>
            <w:r>
              <w:rPr>
                <w:rFonts w:ascii="Georgia" w:hAnsi="Georgia"/>
              </w:rPr>
              <w:t xml:space="preserve">                    </w:t>
            </w:r>
            <w:r w:rsidR="00AD0AB7" w:rsidRPr="00346C41">
              <w:rPr>
                <w:rFonts w:ascii="Georgia" w:hAnsi="Georgia"/>
              </w:rPr>
              <w:t xml:space="preserve">Trend Analysis </w:t>
            </w:r>
          </w:p>
          <w:p w:rsidR="00AD0AB7" w:rsidRPr="00346C41" w:rsidRDefault="00346C41" w:rsidP="00F625CC">
            <w:pPr>
              <w:spacing w:after="0"/>
              <w:rPr>
                <w:rFonts w:ascii="Georgia" w:hAnsi="Georgia"/>
              </w:rPr>
            </w:pPr>
            <w:r w:rsidRPr="00346C41">
              <w:rPr>
                <w:rFonts w:ascii="Georgia" w:hAnsi="Georgia"/>
              </w:rPr>
              <w:t>Microsoft Office</w:t>
            </w:r>
            <w:r w:rsidR="00AD0AB7" w:rsidRPr="00346C41">
              <w:rPr>
                <w:rFonts w:ascii="Georgia" w:hAnsi="Georgia"/>
              </w:rPr>
              <w:t xml:space="preserve"> </w:t>
            </w:r>
            <w:r w:rsidR="002E29FF" w:rsidRPr="00346C41">
              <w:rPr>
                <w:rFonts w:ascii="Georgia" w:hAnsi="Georgia"/>
              </w:rPr>
              <w:t xml:space="preserve">                </w:t>
            </w:r>
            <w:r w:rsidR="00AD0AB7" w:rsidRPr="00346C41">
              <w:rPr>
                <w:rFonts w:ascii="Georgia" w:hAnsi="Georgia"/>
              </w:rPr>
              <w:t xml:space="preserve">  </w:t>
            </w:r>
            <w:r>
              <w:rPr>
                <w:rFonts w:ascii="Georgia" w:hAnsi="Georgia"/>
              </w:rPr>
              <w:t xml:space="preserve">     </w:t>
            </w:r>
            <w:r w:rsidR="00AD0AB7" w:rsidRPr="00346C41">
              <w:rPr>
                <w:rFonts w:ascii="Georgia" w:hAnsi="Georgia"/>
              </w:rPr>
              <w:t xml:space="preserve">Financial </w:t>
            </w:r>
            <w:r w:rsidR="00957754" w:rsidRPr="00346C41">
              <w:rPr>
                <w:rFonts w:ascii="Georgia" w:hAnsi="Georgia"/>
              </w:rPr>
              <w:t>Statement Prep</w:t>
            </w:r>
            <w:r w:rsidR="00AD0AB7" w:rsidRPr="00346C41">
              <w:rPr>
                <w:rFonts w:ascii="Georgia" w:hAnsi="Georgia"/>
              </w:rPr>
              <w:t xml:space="preserve">   </w:t>
            </w:r>
            <w:r w:rsidR="00957754" w:rsidRPr="00346C41">
              <w:rPr>
                <w:rFonts w:ascii="Georgia" w:hAnsi="Georgia"/>
              </w:rPr>
              <w:t xml:space="preserve">  </w:t>
            </w:r>
            <w:r w:rsidR="00F37AB3" w:rsidRPr="00346C41">
              <w:rPr>
                <w:rFonts w:ascii="Georgia" w:hAnsi="Georgia"/>
              </w:rPr>
              <w:t xml:space="preserve">            </w:t>
            </w:r>
            <w:r>
              <w:rPr>
                <w:rFonts w:ascii="Georgia" w:hAnsi="Georgia"/>
              </w:rPr>
              <w:t xml:space="preserve"> </w:t>
            </w:r>
            <w:r w:rsidRPr="00346C41">
              <w:rPr>
                <w:rFonts w:ascii="Georgia" w:hAnsi="Georgia"/>
              </w:rPr>
              <w:t>Analytical</w:t>
            </w:r>
          </w:p>
          <w:p w:rsidR="00F625CC" w:rsidRPr="00957754" w:rsidRDefault="00AD0AB7" w:rsidP="00346C41">
            <w:pPr>
              <w:spacing w:after="0"/>
              <w:rPr>
                <w:rFonts w:ascii="Georgia" w:hAnsi="Georgia"/>
              </w:rPr>
            </w:pPr>
            <w:r w:rsidRPr="00346C41">
              <w:rPr>
                <w:rFonts w:ascii="Georgia" w:hAnsi="Georgia"/>
              </w:rPr>
              <w:t xml:space="preserve">QuickBooks </w:t>
            </w:r>
            <w:r w:rsidR="00B87E90" w:rsidRPr="00346C41">
              <w:rPr>
                <w:rFonts w:ascii="Georgia" w:hAnsi="Georgia"/>
              </w:rPr>
              <w:t xml:space="preserve">                              </w:t>
            </w:r>
            <w:r w:rsidRPr="00346C41">
              <w:rPr>
                <w:rFonts w:ascii="Georgia" w:hAnsi="Georgia"/>
              </w:rPr>
              <w:t>Data Entry</w:t>
            </w:r>
            <w:r w:rsidRPr="00957754">
              <w:rPr>
                <w:rFonts w:ascii="Georgia" w:hAnsi="Georgia"/>
              </w:rPr>
              <w:t xml:space="preserve">                </w:t>
            </w:r>
            <w:r w:rsidR="00346C41">
              <w:rPr>
                <w:rFonts w:ascii="Georgia" w:hAnsi="Georgia"/>
              </w:rPr>
              <w:t xml:space="preserve">                             </w:t>
            </w:r>
            <w:r w:rsidR="00346C41" w:rsidRPr="00346C41">
              <w:rPr>
                <w:rFonts w:ascii="Georgia" w:hAnsi="Georgia"/>
              </w:rPr>
              <w:t xml:space="preserve">Excellent Communicator                   </w:t>
            </w:r>
          </w:p>
        </w:tc>
      </w:tr>
      <w:tr w:rsidR="00BD6162" w:rsidRPr="00957754">
        <w:tc>
          <w:tcPr>
            <w:tcW w:w="2070" w:type="dxa"/>
          </w:tcPr>
          <w:p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Experience</w:t>
            </w:r>
          </w:p>
        </w:tc>
        <w:tc>
          <w:tcPr>
            <w:tcW w:w="7650" w:type="dxa"/>
          </w:tcPr>
          <w:sdt>
            <w:sdtPr>
              <w:rPr>
                <w:rFonts w:ascii="Georgia" w:hAnsi="Georgia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12746A1033234B1FB44D5F9B41B20C2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6C7CE8" w:rsidRPr="00957754" w:rsidRDefault="006C7CE8" w:rsidP="006C7CE8">
                    <w:pPr>
                      <w:pStyle w:val="Heading2"/>
                      <w:rPr>
                        <w:rFonts w:ascii="Georgia" w:hAnsi="Georgia"/>
                        <w:color w:val="auto"/>
                        <w:sz w:val="22"/>
                        <w:szCs w:val="22"/>
                      </w:rPr>
                    </w:pPr>
                    <w:r w:rsidRPr="00957754">
                      <w:rPr>
                        <w:rStyle w:val="Strong"/>
                        <w:rFonts w:ascii="Georgia" w:hAnsi="Georgia"/>
                      </w:rPr>
                      <w:t>Bookkeeper</w:t>
                    </w:r>
                    <w:r w:rsidRPr="00957754">
                      <w:rPr>
                        <w:rFonts w:ascii="Georgia" w:hAnsi="Georgia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–Atkinson CPA’S</w:t>
                    </w:r>
                  </w:p>
                  <w:p w:rsidR="006C7CE8" w:rsidRPr="00957754" w:rsidRDefault="006C7CE8" w:rsidP="006C7CE8">
                    <w:pPr>
                      <w:pStyle w:val="Heading3"/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</w:rPr>
                      <w:t>September 2018 – November 2018</w:t>
                    </w:r>
                  </w:p>
                  <w:p w:rsidR="006C7CE8" w:rsidRPr="006C7CE8" w:rsidRDefault="00670E9A" w:rsidP="006C7CE8">
                    <w:r>
                      <w:rPr>
                        <w:rFonts w:ascii="Georgia" w:hAnsi="Georgia"/>
                        <w:i/>
                      </w:rPr>
                      <w:t xml:space="preserve">Acquired </w:t>
                    </w:r>
                    <w:r w:rsidR="00A80A1A">
                      <w:rPr>
                        <w:rFonts w:ascii="Georgia" w:hAnsi="Georgia"/>
                        <w:i/>
                      </w:rPr>
                      <w:t>supporting documentation, analyze</w:t>
                    </w:r>
                    <w:r>
                      <w:rPr>
                        <w:rFonts w:ascii="Georgia" w:hAnsi="Georgia"/>
                        <w:i/>
                      </w:rPr>
                      <w:t>d</w:t>
                    </w:r>
                    <w:r w:rsidR="00A80A1A">
                      <w:rPr>
                        <w:rFonts w:ascii="Georgia" w:hAnsi="Georgia"/>
                        <w:i/>
                      </w:rPr>
                      <w:t xml:space="preserve"> </w:t>
                    </w:r>
                    <w:r>
                      <w:rPr>
                        <w:rFonts w:ascii="Georgia" w:hAnsi="Georgia"/>
                        <w:i/>
                      </w:rPr>
                      <w:t xml:space="preserve">financial information, classified </w:t>
                    </w:r>
                    <w:r w:rsidR="00A80A1A">
                      <w:rPr>
                        <w:rFonts w:ascii="Georgia" w:hAnsi="Georgia"/>
                        <w:i/>
                      </w:rPr>
                      <w:t>business transactions, reconcile</w:t>
                    </w:r>
                    <w:r>
                      <w:rPr>
                        <w:rFonts w:ascii="Georgia" w:hAnsi="Georgia"/>
                        <w:i/>
                      </w:rPr>
                      <w:t>d</w:t>
                    </w:r>
                    <w:r w:rsidR="00A80A1A">
                      <w:rPr>
                        <w:rFonts w:ascii="Georgia" w:hAnsi="Georgia"/>
                        <w:i/>
                      </w:rPr>
                      <w:t xml:space="preserve"> client accounts, generate</w:t>
                    </w:r>
                    <w:r>
                      <w:rPr>
                        <w:rFonts w:ascii="Georgia" w:hAnsi="Georgia"/>
                        <w:i/>
                      </w:rPr>
                      <w:t xml:space="preserve">d financial reports and processed </w:t>
                    </w:r>
                    <w:r w:rsidR="00A80A1A">
                      <w:rPr>
                        <w:rFonts w:ascii="Georgia" w:hAnsi="Georgia"/>
                        <w:i/>
                      </w:rPr>
                      <w:t xml:space="preserve">tax payments. </w:t>
                    </w:r>
                  </w:p>
                  <w:p w:rsidR="00900A72" w:rsidRPr="00957754" w:rsidRDefault="00900A72" w:rsidP="00900A72">
                    <w:pPr>
                      <w:pStyle w:val="Heading2"/>
                      <w:rPr>
                        <w:rFonts w:ascii="Georgia" w:hAnsi="Georgia"/>
                        <w:color w:val="auto"/>
                        <w:sz w:val="22"/>
                        <w:szCs w:val="22"/>
                      </w:rPr>
                    </w:pPr>
                    <w:r w:rsidRPr="00957754">
                      <w:rPr>
                        <w:rStyle w:val="Strong"/>
                        <w:rFonts w:ascii="Georgia" w:hAnsi="Georgia"/>
                      </w:rPr>
                      <w:t>Bookkeeper</w:t>
                    </w:r>
                    <w:r w:rsidRPr="00957754">
                      <w:rPr>
                        <w:rFonts w:ascii="Georgia" w:hAnsi="Georgia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–</w:t>
                    </w:r>
                    <w:r w:rsidRPr="00957754">
                      <w:rPr>
                        <w:rFonts w:ascii="Georgia" w:hAnsi="Georgia"/>
                      </w:rPr>
                      <w:t xml:space="preserve"> </w:t>
                    </w:r>
                    <w:r>
                      <w:rPr>
                        <w:rFonts w:ascii="Georgia" w:hAnsi="Georgia"/>
                      </w:rPr>
                      <w:t>SABIO SYSTEMS</w:t>
                    </w:r>
                  </w:p>
                  <w:p w:rsidR="00900A72" w:rsidRPr="00957754" w:rsidRDefault="00900A72" w:rsidP="00900A72">
                    <w:pPr>
                      <w:pStyle w:val="Heading3"/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</w:rPr>
                      <w:t xml:space="preserve">May 2018 – </w:t>
                    </w:r>
                    <w:r w:rsidR="006C7CE8">
                      <w:rPr>
                        <w:rFonts w:ascii="Georgia" w:hAnsi="Georgia"/>
                      </w:rPr>
                      <w:t>September 2018</w:t>
                    </w:r>
                  </w:p>
                  <w:p w:rsidR="00900A72" w:rsidRDefault="00670E9A" w:rsidP="00900A72">
                    <w:pPr>
                      <w:spacing w:after="0" w:line="240" w:lineRule="auto"/>
                      <w:rPr>
                        <w:rFonts w:ascii="Georgia" w:hAnsi="Georgia"/>
                        <w:i/>
                      </w:rPr>
                    </w:pPr>
                    <w:r>
                      <w:rPr>
                        <w:rFonts w:ascii="Georgia" w:hAnsi="Georgia"/>
                        <w:i/>
                      </w:rPr>
                      <w:t xml:space="preserve">Carried </w:t>
                    </w:r>
                    <w:r w:rsidR="00A80A1A">
                      <w:rPr>
                        <w:rFonts w:ascii="Georgia" w:hAnsi="Georgia"/>
                        <w:i/>
                      </w:rPr>
                      <w:t>out various administrative and bookkeeping tasks at</w:t>
                    </w:r>
                    <w:r w:rsidR="006C7CE8">
                      <w:rPr>
                        <w:rFonts w:ascii="Georgia" w:hAnsi="Georgia"/>
                        <w:i/>
                      </w:rPr>
                      <w:t xml:space="preserve"> Atkinson CPA’s</w:t>
                    </w:r>
                    <w:r w:rsidR="00A80A1A">
                      <w:rPr>
                        <w:rFonts w:ascii="Georgia" w:hAnsi="Georgia"/>
                        <w:i/>
                      </w:rPr>
                      <w:t xml:space="preserve"> including organizing files, entering transactions into accounting software, creating compilation reports for clients, recognizing errors and addressing inconsistencies. </w:t>
                    </w:r>
                    <w:r w:rsidR="00900A72">
                      <w:rPr>
                        <w:rFonts w:ascii="Georgia" w:hAnsi="Georgia"/>
                        <w:i/>
                      </w:rPr>
                      <w:t xml:space="preserve"> </w:t>
                    </w:r>
                  </w:p>
                  <w:p w:rsidR="00900A72" w:rsidRDefault="00900A72">
                    <w:pPr>
                      <w:pStyle w:val="Heading2"/>
                      <w:rPr>
                        <w:rFonts w:ascii="Georgia" w:hAnsi="Georgia"/>
                        <w:b/>
                        <w:bCs/>
                        <w:caps w:val="0"/>
                        <w:color w:val="595959" w:themeColor="text1" w:themeTint="A6"/>
                        <w:kern w:val="0"/>
                      </w:rPr>
                    </w:pPr>
                  </w:p>
                  <w:p w:rsidR="00BD6162" w:rsidRPr="00957754" w:rsidRDefault="00B87E90">
                    <w:pPr>
                      <w:pStyle w:val="Heading2"/>
                      <w:rPr>
                        <w:rFonts w:ascii="Georgia" w:hAnsi="Georgia"/>
                        <w:color w:val="auto"/>
                        <w:sz w:val="22"/>
                        <w:szCs w:val="22"/>
                      </w:rPr>
                    </w:pPr>
                    <w:r w:rsidRPr="00957754">
                      <w:rPr>
                        <w:rStyle w:val="Strong"/>
                        <w:rFonts w:ascii="Georgia" w:hAnsi="Georgia"/>
                      </w:rPr>
                      <w:t>Bookkeeper</w:t>
                    </w:r>
                    <w:r w:rsidRPr="00957754">
                      <w:rPr>
                        <w:rFonts w:ascii="Georgia" w:hAnsi="Georgia"/>
                      </w:rPr>
                      <w:t xml:space="preserve"> - Duke City Aquatics</w:t>
                    </w:r>
                  </w:p>
                  <w:p w:rsidR="00BD6162" w:rsidRPr="00957754" w:rsidRDefault="002A3DE1">
                    <w:pPr>
                      <w:pStyle w:val="Heading3"/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</w:rPr>
                      <w:t xml:space="preserve">September 2014 – </w:t>
                    </w:r>
                    <w:r w:rsidR="000F5CF2">
                      <w:rPr>
                        <w:rFonts w:ascii="Georgia" w:hAnsi="Georgia"/>
                      </w:rPr>
                      <w:t>May 2018</w:t>
                    </w:r>
                  </w:p>
                  <w:p w:rsidR="004A09BC" w:rsidRDefault="004A09BC" w:rsidP="004A09BC">
                    <w:pPr>
                      <w:spacing w:after="0" w:line="240" w:lineRule="auto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Organized over 5 years of backdated financial</w:t>
                    </w:r>
                    <w:r w:rsidR="00A47CB0">
                      <w:rPr>
                        <w:rFonts w:ascii="Georgia" w:hAnsi="Georgia"/>
                        <w:i/>
                      </w:rPr>
                      <w:t xml:space="preserve"> r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ecords </w:t>
                    </w:r>
                    <w:r w:rsidR="002B27C4" w:rsidRPr="00957754">
                      <w:rPr>
                        <w:rFonts w:ascii="Georgia" w:hAnsi="Georgia"/>
                        <w:i/>
                      </w:rPr>
                      <w:t xml:space="preserve">and brought them </w:t>
                    </w:r>
                    <w:r w:rsidRPr="00957754">
                      <w:rPr>
                        <w:rFonts w:ascii="Georgia" w:hAnsi="Georgia"/>
                        <w:i/>
                      </w:rPr>
                      <w:t>up to date</w:t>
                    </w:r>
                    <w:r w:rsidR="002B27C4" w:rsidRPr="00957754">
                      <w:rPr>
                        <w:rFonts w:ascii="Georgia" w:hAnsi="Georgia"/>
                        <w:i/>
                      </w:rPr>
                      <w:t xml:space="preserve"> </w:t>
                    </w:r>
                    <w:r w:rsidR="00A47CB0">
                      <w:rPr>
                        <w:rFonts w:ascii="Georgia" w:hAnsi="Georgia"/>
                        <w:i/>
                      </w:rPr>
                      <w:t xml:space="preserve">for corporate tax filing </w:t>
                    </w:r>
                    <w:r w:rsidR="002B27C4" w:rsidRPr="00957754">
                      <w:rPr>
                        <w:rFonts w:ascii="Georgia" w:hAnsi="Georgia"/>
                        <w:i/>
                      </w:rPr>
                      <w:t>using Microsoft Excel and QuickBooks.</w:t>
                    </w:r>
                  </w:p>
                  <w:p w:rsidR="002A3DE1" w:rsidRPr="00957754" w:rsidRDefault="002A3DE1" w:rsidP="004A09BC">
                    <w:pPr>
                      <w:spacing w:after="0" w:line="240" w:lineRule="auto"/>
                      <w:rPr>
                        <w:rFonts w:ascii="Georgia" w:hAnsi="Georgia"/>
                        <w:i/>
                      </w:rPr>
                    </w:pPr>
                  </w:p>
                  <w:p w:rsidR="004A09BC" w:rsidRDefault="002B27C4" w:rsidP="002B27C4">
                    <w:pPr>
                      <w:spacing w:after="0" w:line="240" w:lineRule="auto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Reconcile corporation’s accounts, an</w:t>
                    </w:r>
                    <w:r w:rsidR="00F56986">
                      <w:rPr>
                        <w:rFonts w:ascii="Georgia" w:hAnsi="Georgia"/>
                        <w:i/>
                      </w:rPr>
                      <w:t xml:space="preserve">alyze financial information, classify business transactions, compile documentation, generate reports, </w:t>
                    </w:r>
                    <w:r w:rsidR="000F363C">
                      <w:rPr>
                        <w:rFonts w:ascii="Georgia" w:hAnsi="Georgia"/>
                        <w:i/>
                      </w:rPr>
                      <w:t xml:space="preserve">and process </w:t>
                    </w:r>
                    <w:r w:rsidR="00F56986">
                      <w:rPr>
                        <w:rFonts w:ascii="Georgia" w:hAnsi="Georgia"/>
                        <w:i/>
                      </w:rPr>
                      <w:t xml:space="preserve">payroll taxes. </w:t>
                    </w:r>
                  </w:p>
                  <w:p w:rsidR="002E24E3" w:rsidRDefault="002E24E3" w:rsidP="002B27C4">
                    <w:pPr>
                      <w:spacing w:after="0" w:line="240" w:lineRule="auto"/>
                      <w:rPr>
                        <w:rFonts w:ascii="Georgia" w:hAnsi="Georgia"/>
                        <w:i/>
                      </w:rPr>
                    </w:pPr>
                  </w:p>
                  <w:p w:rsidR="002E24E3" w:rsidRDefault="00726306" w:rsidP="002B27C4">
                    <w:pPr>
                      <w:spacing w:after="0" w:line="240" w:lineRule="auto"/>
                      <w:rPr>
                        <w:rFonts w:ascii="Georgia" w:hAnsi="Georgia"/>
                        <w:i/>
                      </w:rPr>
                    </w:pPr>
                    <w:r>
                      <w:rPr>
                        <w:rFonts w:ascii="Georgia" w:hAnsi="Georgia"/>
                        <w:i/>
                      </w:rPr>
                      <w:t xml:space="preserve">Founded and maintain </w:t>
                    </w:r>
                    <w:r w:rsidR="002E24E3">
                      <w:rPr>
                        <w:rFonts w:ascii="Georgia" w:hAnsi="Georgia"/>
                        <w:i/>
                      </w:rPr>
                      <w:t xml:space="preserve">Duke’s Charitable Foundation, a 501 (c)(3) dedicated to raising funds for our </w:t>
                    </w:r>
                    <w:proofErr w:type="gramStart"/>
                    <w:r w:rsidR="002E24E3">
                      <w:rPr>
                        <w:rFonts w:ascii="Georgia" w:hAnsi="Georgia"/>
                        <w:i/>
                      </w:rPr>
                      <w:t>athletes</w:t>
                    </w:r>
                    <w:proofErr w:type="gramEnd"/>
                    <w:r w:rsidR="002E24E3">
                      <w:rPr>
                        <w:rFonts w:ascii="Georgia" w:hAnsi="Georgia"/>
                        <w:i/>
                      </w:rPr>
                      <w:t xml:space="preserve"> travel, competitions and equipment. </w:t>
                    </w:r>
                  </w:p>
                  <w:p w:rsidR="00BD6162" w:rsidRPr="00957754" w:rsidRDefault="002C3CEC" w:rsidP="004A09BC">
                    <w:pPr>
                      <w:spacing w:after="0" w:line="240" w:lineRule="auto"/>
                      <w:rPr>
                        <w:rFonts w:ascii="Georgia" w:hAnsi="Georgia"/>
                        <w:i/>
                      </w:rPr>
                    </w:pPr>
                  </w:p>
                </w:sdtContent>
              </w:sd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12746A1033234B1FB44D5F9B41B20C2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BD6162" w:rsidRPr="00957754" w:rsidRDefault="002B27C4">
                    <w:pPr>
                      <w:pStyle w:val="Heading2"/>
                      <w:rPr>
                        <w:rFonts w:ascii="Georgia" w:hAnsi="Georgia"/>
                      </w:rPr>
                    </w:pPr>
                    <w:r w:rsidRPr="00957754">
                      <w:rPr>
                        <w:rStyle w:val="Strong"/>
                        <w:rFonts w:ascii="Georgia" w:hAnsi="Georgia"/>
                      </w:rPr>
                      <w:t xml:space="preserve">Deck </w:t>
                    </w:r>
                    <w:r w:rsidR="00F56986">
                      <w:rPr>
                        <w:rStyle w:val="Strong"/>
                        <w:rFonts w:ascii="Georgia" w:hAnsi="Georgia"/>
                      </w:rPr>
                      <w:t xml:space="preserve">MANAGER, Front Desk, and </w:t>
                    </w:r>
                    <w:r w:rsidRPr="00957754">
                      <w:rPr>
                        <w:rStyle w:val="Strong"/>
                        <w:rFonts w:ascii="Georgia" w:hAnsi="Georgia"/>
                      </w:rPr>
                      <w:t>Instructor</w:t>
                    </w:r>
                    <w:r w:rsidR="00293CB0" w:rsidRPr="00957754">
                      <w:rPr>
                        <w:rFonts w:ascii="Georgia" w:hAnsi="Georgia"/>
                      </w:rPr>
                      <w:t xml:space="preserve"> </w:t>
                    </w:r>
                    <w:r w:rsidR="006D52A0">
                      <w:rPr>
                        <w:rFonts w:ascii="Georgia" w:hAnsi="Georgia"/>
                      </w:rPr>
                      <w:t xml:space="preserve">- </w:t>
                    </w:r>
                    <w:r w:rsidRPr="00957754">
                      <w:rPr>
                        <w:rFonts w:ascii="Georgia" w:hAnsi="Georgia"/>
                      </w:rPr>
                      <w:t>Fish Factory Swim School</w:t>
                    </w:r>
                  </w:p>
                  <w:p w:rsidR="00BD6162" w:rsidRPr="00957754" w:rsidRDefault="000F5CF2">
                    <w:pPr>
                      <w:pStyle w:val="Heading3"/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</w:rPr>
                      <w:t>June 2015 – May 2018</w:t>
                    </w:r>
                  </w:p>
                  <w:p w:rsidR="00F56986" w:rsidRDefault="00F37AB3">
                    <w:pPr>
                      <w:spacing w:line="240" w:lineRule="auto"/>
                      <w:rPr>
                        <w:rFonts w:ascii="Georgia" w:hAnsi="Georgia"/>
                        <w:i/>
                      </w:rPr>
                    </w:pPr>
                    <w:r>
                      <w:rPr>
                        <w:rFonts w:ascii="Georgia" w:hAnsi="Georgia"/>
                        <w:i/>
                      </w:rPr>
                      <w:t>Update and send invoices to well over a thousand</w:t>
                    </w:r>
                    <w:r w:rsidR="00F56986">
                      <w:rPr>
                        <w:rFonts w:ascii="Georgia" w:hAnsi="Georgia"/>
                        <w:i/>
                      </w:rPr>
                      <w:t xml:space="preserve"> </w:t>
                    </w:r>
                    <w:r>
                      <w:rPr>
                        <w:rFonts w:ascii="Georgia" w:hAnsi="Georgia"/>
                        <w:i/>
                      </w:rPr>
                      <w:t xml:space="preserve">different </w:t>
                    </w:r>
                    <w:r w:rsidR="00F56986">
                      <w:rPr>
                        <w:rFonts w:ascii="Georgia" w:hAnsi="Georgia"/>
                        <w:i/>
                      </w:rPr>
                      <w:t>client</w:t>
                    </w:r>
                    <w:r>
                      <w:rPr>
                        <w:rFonts w:ascii="Georgia" w:hAnsi="Georgia"/>
                        <w:i/>
                      </w:rPr>
                      <w:t xml:space="preserve">s </w:t>
                    </w:r>
                    <w:r w:rsidR="00F56986">
                      <w:rPr>
                        <w:rFonts w:ascii="Georgia" w:hAnsi="Georgia"/>
                        <w:i/>
                      </w:rPr>
                      <w:t xml:space="preserve">with </w:t>
                    </w:r>
                    <w:r>
                      <w:rPr>
                        <w:rFonts w:ascii="Georgia" w:hAnsi="Georgia"/>
                        <w:i/>
                      </w:rPr>
                      <w:t xml:space="preserve">specific and unique </w:t>
                    </w:r>
                    <w:r w:rsidR="00F56986">
                      <w:rPr>
                        <w:rFonts w:ascii="Georgia" w:hAnsi="Georgia"/>
                        <w:i/>
                      </w:rPr>
                      <w:t>recur</w:t>
                    </w:r>
                    <w:r>
                      <w:rPr>
                        <w:rFonts w:ascii="Georgia" w:hAnsi="Georgia"/>
                        <w:i/>
                      </w:rPr>
                      <w:t>ring tuition fee structures</w:t>
                    </w:r>
                    <w:r w:rsidR="000E255F">
                      <w:rPr>
                        <w:rFonts w:ascii="Georgia" w:hAnsi="Georgia"/>
                        <w:i/>
                      </w:rPr>
                      <w:t xml:space="preserve"> and payments.</w:t>
                    </w:r>
                  </w:p>
                  <w:p w:rsidR="00F625CC" w:rsidRPr="00957754" w:rsidRDefault="002B27C4">
                    <w:pPr>
                      <w:spacing w:line="240" w:lineRule="auto"/>
                      <w:rPr>
                        <w:rFonts w:ascii="Georgia" w:hAnsi="Georgia"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 xml:space="preserve">Teach children and adults fundamental and advanced swimming </w:t>
                    </w:r>
                    <w:r w:rsidR="00887010">
                      <w:rPr>
                        <w:rFonts w:ascii="Georgia" w:hAnsi="Georgia"/>
                        <w:i/>
                      </w:rPr>
                      <w:t xml:space="preserve">skills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while </w:t>
                    </w:r>
                    <w:r w:rsidR="00086470">
                      <w:rPr>
                        <w:rFonts w:ascii="Georgia" w:hAnsi="Georgia"/>
                        <w:i/>
                      </w:rPr>
                      <w:t>e</w:t>
                    </w:r>
                    <w:r w:rsidR="00957754" w:rsidRPr="00957754">
                      <w:rPr>
                        <w:rFonts w:ascii="Georgia" w:hAnsi="Georgia"/>
                        <w:i/>
                      </w:rPr>
                      <w:t>nsur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ing a fun and safe learning environment. </w:t>
                    </w:r>
                  </w:p>
                </w:sdtContent>
              </w:sd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1694455973"/>
                  <w:placeholder>
                    <w:docPart w:val="96739E5806204F8E9B6DF664045EAB97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i/>
                  </w:rPr>
                </w:sdtEndPr>
                <w:sdtContent>
                  <w:p w:rsidR="00F625CC" w:rsidRPr="00957754" w:rsidRDefault="00957754">
                    <w:pPr>
                      <w:pStyle w:val="Heading2"/>
                      <w:rPr>
                        <w:rFonts w:ascii="Georgia" w:hAnsi="Georgia"/>
                      </w:rPr>
                    </w:pPr>
                    <w:r w:rsidRPr="00957754">
                      <w:rPr>
                        <w:rStyle w:val="Strong"/>
                        <w:rFonts w:ascii="Georgia" w:hAnsi="Georgia"/>
                      </w:rPr>
                      <w:t>Accounting Clerk</w:t>
                    </w:r>
                    <w:r w:rsidR="00F625CC" w:rsidRPr="00957754">
                      <w:rPr>
                        <w:rFonts w:ascii="Georgia" w:hAnsi="Georgia"/>
                      </w:rPr>
                      <w:t xml:space="preserve"> </w:t>
                    </w:r>
                    <w:r w:rsidR="006D52A0">
                      <w:rPr>
                        <w:rFonts w:ascii="Georgia" w:hAnsi="Georgia"/>
                      </w:rPr>
                      <w:t xml:space="preserve">- </w:t>
                    </w:r>
                    <w:r w:rsidRPr="00957754">
                      <w:rPr>
                        <w:rFonts w:ascii="Georgia" w:hAnsi="Georgia"/>
                      </w:rPr>
                      <w:t xml:space="preserve">MCKinney &amp; Associate CPAs </w:t>
                    </w:r>
                  </w:p>
                  <w:p w:rsidR="00F625CC" w:rsidRPr="00957754" w:rsidRDefault="002A3DE1" w:rsidP="00F625CC">
                    <w:pPr>
                      <w:pStyle w:val="Heading3"/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</w:rPr>
                      <w:t xml:space="preserve">December 2014 – </w:t>
                    </w:r>
                    <w:r w:rsidR="00957754" w:rsidRPr="00957754">
                      <w:rPr>
                        <w:rFonts w:ascii="Georgia" w:hAnsi="Georgia"/>
                      </w:rPr>
                      <w:t>April 2015</w:t>
                    </w:r>
                  </w:p>
                  <w:p w:rsidR="002A3DE1" w:rsidRPr="002A3DE1" w:rsidRDefault="00957754" w:rsidP="00F625CC">
                    <w:pPr>
                      <w:rPr>
                        <w:rFonts w:ascii="Georgia" w:hAnsi="Georgia"/>
                        <w:i/>
                      </w:rPr>
                    </w:pPr>
                    <w:r w:rsidRPr="002A3DE1">
                      <w:rPr>
                        <w:rFonts w:ascii="Georgia" w:hAnsi="Georgia"/>
                        <w:i/>
                      </w:rPr>
                      <w:t>Performed bookkeeping for various clients and businesses including data entry, reconcil</w:t>
                    </w:r>
                    <w:r w:rsidR="009031AE">
                      <w:rPr>
                        <w:rFonts w:ascii="Georgia" w:hAnsi="Georgia"/>
                        <w:i/>
                      </w:rPr>
                      <w:t xml:space="preserve">iation of multiple accounts, </w:t>
                    </w:r>
                    <w:r w:rsidRPr="002A3DE1">
                      <w:rPr>
                        <w:rFonts w:ascii="Georgia" w:hAnsi="Georgia"/>
                        <w:i/>
                      </w:rPr>
                      <w:t>preparing financial statements and general ledgers.</w:t>
                    </w:r>
                  </w:p>
                  <w:p w:rsidR="00F625CC" w:rsidRPr="002A3DE1" w:rsidRDefault="002A3DE1" w:rsidP="00F625CC">
                    <w:pPr>
                      <w:rPr>
                        <w:rFonts w:ascii="Georgia" w:hAnsi="Georgia"/>
                        <w:i/>
                      </w:rPr>
                    </w:pPr>
                    <w:r w:rsidRPr="002A3DE1">
                      <w:rPr>
                        <w:rFonts w:ascii="Georgia" w:hAnsi="Georgia"/>
                        <w:i/>
                      </w:rPr>
                      <w:t xml:space="preserve">Executed general administration functions for the firm including answering phones, organizing files, mailing returns, scheduling meetings and handling payments. </w:t>
                    </w:r>
                  </w:p>
                </w:sdtContent>
              </w:sd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-1778330415"/>
                  <w:placeholder>
                    <w:docPart w:val="799001D56F3B448798984395AAF1EC40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F625CC" w:rsidRPr="00957754" w:rsidRDefault="00957754">
                    <w:pPr>
                      <w:pStyle w:val="Heading2"/>
                      <w:rPr>
                        <w:rFonts w:ascii="Georgia" w:hAnsi="Georgia"/>
                      </w:rPr>
                    </w:pPr>
                    <w:r w:rsidRPr="00957754">
                      <w:rPr>
                        <w:rStyle w:val="Strong"/>
                        <w:rFonts w:ascii="Georgia" w:hAnsi="Georgia"/>
                      </w:rPr>
                      <w:t>Activities Director</w:t>
                    </w:r>
                    <w:r w:rsidR="006D52A0">
                      <w:rPr>
                        <w:rStyle w:val="Strong"/>
                        <w:rFonts w:ascii="Georgia" w:hAnsi="Georgia"/>
                      </w:rPr>
                      <w:t xml:space="preserve"> -</w:t>
                    </w:r>
                    <w:r w:rsidR="00F625CC" w:rsidRPr="00957754">
                      <w:rPr>
                        <w:rFonts w:ascii="Georgia" w:hAnsi="Georgia"/>
                      </w:rPr>
                      <w:t xml:space="preserve"> </w:t>
                    </w:r>
                    <w:r w:rsidRPr="00957754">
                      <w:rPr>
                        <w:rFonts w:ascii="Georgia" w:hAnsi="Georgia"/>
                      </w:rPr>
                      <w:t>DUKE CITY Aquatics</w:t>
                    </w:r>
                  </w:p>
                  <w:p w:rsidR="00F625CC" w:rsidRPr="00957754" w:rsidRDefault="001834C5" w:rsidP="00F625CC">
                    <w:pPr>
                      <w:pStyle w:val="Heading3"/>
                      <w:rPr>
                        <w:rFonts w:ascii="Georgia" w:hAnsi="Georgia"/>
                      </w:rPr>
                    </w:pPr>
                    <w:r>
                      <w:rPr>
                        <w:rFonts w:ascii="Georgia" w:hAnsi="Georgia"/>
                      </w:rPr>
                      <w:t>August 2012</w:t>
                    </w:r>
                    <w:r w:rsidR="002A3DE1">
                      <w:rPr>
                        <w:rFonts w:ascii="Georgia" w:hAnsi="Georgia"/>
                      </w:rPr>
                      <w:t xml:space="preserve"> – August 2014</w:t>
                    </w:r>
                  </w:p>
                  <w:p w:rsidR="00BD6162" w:rsidRPr="00F56986" w:rsidRDefault="002A3DE1" w:rsidP="002A3DE1">
                    <w:pPr>
                      <w:rPr>
                        <w:rFonts w:ascii="Georgia" w:hAnsi="Georgia"/>
                        <w:i/>
                      </w:rPr>
                    </w:pPr>
                    <w:r w:rsidRPr="002A3DE1">
                      <w:rPr>
                        <w:rFonts w:ascii="Georgia" w:hAnsi="Georgia"/>
                        <w:i/>
                      </w:rPr>
                      <w:t>Coordinated and organized team events, tournaments, fundraisers, meetings, travel trips, volunteers, and staff.</w:t>
                    </w:r>
                  </w:p>
                </w:sdtContent>
              </w:sdt>
            </w:sdtContent>
          </w:sdt>
        </w:tc>
      </w:tr>
      <w:tr w:rsidR="00BD6162" w:rsidRPr="00957754">
        <w:tc>
          <w:tcPr>
            <w:tcW w:w="2070" w:type="dxa"/>
          </w:tcPr>
          <w:p w:rsidR="00BD6162" w:rsidRPr="00957754" w:rsidRDefault="00293CB0" w:rsidP="000B2650">
            <w:pPr>
              <w:pStyle w:val="Heading1"/>
              <w:rPr>
                <w:rFonts w:ascii="Georgia" w:hAnsi="Georgia"/>
                <w:color w:val="002060"/>
              </w:rPr>
            </w:pPr>
            <w:r w:rsidRPr="00957754">
              <w:rPr>
                <w:rFonts w:ascii="Georgia" w:hAnsi="Georgia"/>
                <w:color w:val="002060"/>
              </w:rPr>
              <w:t>Education</w:t>
            </w:r>
            <w:r w:rsidR="000F363C">
              <w:rPr>
                <w:rFonts w:ascii="Georgia" w:hAnsi="Georgia"/>
                <w:color w:val="002060"/>
              </w:rPr>
              <w:t xml:space="preserve"> &amp; Certifications</w:t>
            </w:r>
          </w:p>
        </w:tc>
        <w:tc>
          <w:tcPr>
            <w:tcW w:w="7650" w:type="dxa"/>
          </w:tcPr>
          <w:sdt>
            <w:sdtPr>
              <w:rPr>
                <w:color w:val="595959" w:themeColor="text1" w:themeTint="A6"/>
              </w:rPr>
              <w:id w:val="-691765356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1126388115"/>
                  <w:placeholder>
                    <w:docPart w:val="12746A1033234B1FB44D5F9B41B20C2D"/>
                  </w:placeholder>
                  <w15:repeatingSectionItem/>
                </w:sdtPr>
                <w:sdtEndPr/>
                <w:sdtContent>
                  <w:p w:rsidR="00900A72" w:rsidRDefault="000B2650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AMERICAN INSTITUTE OF PROFESSIONAL BOOKKEEPERS</w:t>
                    </w:r>
                    <w:r w:rsidRPr="00957754">
                      <w:t xml:space="preserve">, </w:t>
                    </w:r>
                  </w:p>
                  <w:p w:rsidR="000B2650" w:rsidRDefault="00900A72" w:rsidP="000B2650">
                    <w:pPr>
                      <w:spacing w:after="0"/>
                    </w:pPr>
                    <w:r>
                      <w:t>Passed all exams and required experience for Certified Bookkeeper Licensure will be achieved by May 2020.</w:t>
                    </w:r>
                  </w:p>
                  <w:p w:rsidR="000B2650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</w:p>
                  <w:p w:rsidR="000B2650" w:rsidRDefault="000B2650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lastRenderedPageBreak/>
                      <w:t>CENTRAL NEW MEXICO COMMUNITY COLLEGE</w:t>
                    </w:r>
                    <w:r w:rsidRPr="00957754">
                      <w:t xml:space="preserve">, </w:t>
                    </w:r>
                    <w:r>
                      <w:t>ACCOUNTING DEPARTMENT</w:t>
                    </w:r>
                  </w:p>
                  <w:p w:rsidR="000B2650" w:rsidRPr="006E78F2" w:rsidRDefault="000B2650" w:rsidP="000B2650">
                    <w:pPr>
                      <w:spacing w:after="0"/>
                    </w:pPr>
                    <w:r>
                      <w:t>Certified Public Accounting Preparation Program Certificate of Completion</w:t>
                    </w:r>
                    <w:r w:rsidRPr="000F363C">
                      <w:t xml:space="preserve"> </w:t>
                    </w:r>
                    <w:r>
                      <w:t>in December of 2017</w:t>
                    </w:r>
                    <w:r w:rsidR="006E78F2">
                      <w:t xml:space="preserve">. </w:t>
                    </w:r>
                    <w:r w:rsidRPr="006E78F2">
                      <w:rPr>
                        <w:rFonts w:ascii="Georgia" w:hAnsi="Georgia"/>
                        <w:b/>
                        <w:i/>
                      </w:rPr>
                      <w:t>GPA: 3.91</w:t>
                    </w:r>
                  </w:p>
                  <w:p w:rsidR="000B2650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</w:p>
                  <w:p w:rsidR="009031AE" w:rsidRPr="009031AE" w:rsidRDefault="009031AE" w:rsidP="009031AE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NATIONAL ASSOCIATION OF PROFESSIONAL TAX PREPARERS</w:t>
                    </w:r>
                    <w:r w:rsidRPr="00957754">
                      <w:t xml:space="preserve">, </w:t>
                    </w:r>
                    <w:r>
                      <w:rPr>
                        <w:rStyle w:val="Heading2Char"/>
                      </w:rPr>
                      <w:t xml:space="preserve">Annual FIling Season Program Record of Completition </w:t>
                    </w:r>
                    <w:r>
                      <w:t>from IRS for the year 2016.</w:t>
                    </w:r>
                  </w:p>
                  <w:p w:rsidR="006E6E93" w:rsidRPr="009031AE" w:rsidRDefault="006E6E93" w:rsidP="000B2650">
                    <w:pPr>
                      <w:spacing w:after="0"/>
                      <w:rPr>
                        <w:b/>
                        <w:color w:val="595959" w:themeColor="text1" w:themeTint="A6"/>
                      </w:rPr>
                    </w:pPr>
                  </w:p>
                  <w:p w:rsidR="001B304B" w:rsidRDefault="002A3DE1" w:rsidP="000B2650">
                    <w:pPr>
                      <w:spacing w:after="0"/>
                    </w:pPr>
                    <w:r>
                      <w:rPr>
                        <w:rStyle w:val="Strong"/>
                        <w:rFonts w:ascii="Georgia" w:hAnsi="Georgia"/>
                      </w:rPr>
                      <w:t>U</w:t>
                    </w:r>
                    <w:r w:rsidR="000B2650">
                      <w:rPr>
                        <w:rStyle w:val="Strong"/>
                        <w:rFonts w:ascii="Georgia" w:hAnsi="Georgia"/>
                      </w:rPr>
                      <w:t>NIVERSITY OF NEW MEXICO</w:t>
                    </w:r>
                    <w:r w:rsidR="00293CB0" w:rsidRPr="00957754">
                      <w:t xml:space="preserve">, </w:t>
                    </w:r>
                    <w:r w:rsidR="000B2650" w:rsidRPr="000B2650">
                      <w:rPr>
                        <w:rStyle w:val="Heading2Char"/>
                      </w:rPr>
                      <w:t>COLLEGE OF ARTS AND SCIENCES</w:t>
                    </w:r>
                  </w:p>
                  <w:p w:rsidR="00BD6162" w:rsidRPr="00A25DB9" w:rsidRDefault="000B2650" w:rsidP="000B2650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  <w:r>
                      <w:t>Double Majored in Economics and P</w:t>
                    </w:r>
                    <w:r w:rsidR="000F363C" w:rsidRPr="000B2650">
                      <w:t>olitical Science</w:t>
                    </w:r>
                    <w:r>
                      <w:t xml:space="preserve"> in May of 2014</w:t>
                    </w:r>
                    <w:r w:rsidR="006E78F2">
                      <w:t xml:space="preserve">. </w:t>
                    </w:r>
                    <w:r w:rsidR="002A3DE1" w:rsidRPr="006E78F2">
                      <w:rPr>
                        <w:rFonts w:ascii="Georgia" w:hAnsi="Georgia"/>
                        <w:b/>
                        <w:i/>
                      </w:rPr>
                      <w:t>GPA: 3.47</w:t>
                    </w:r>
                  </w:p>
                </w:sdtContent>
              </w:sdt>
            </w:sdtContent>
          </w:sdt>
        </w:tc>
      </w:tr>
    </w:tbl>
    <w:p w:rsidR="00957754" w:rsidRDefault="00957754"/>
    <w:sectPr w:rsidR="00957754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CEC" w:rsidRDefault="002C3CEC">
      <w:pPr>
        <w:spacing w:after="0" w:line="240" w:lineRule="auto"/>
      </w:pPr>
      <w:r>
        <w:separator/>
      </w:r>
    </w:p>
    <w:p w:rsidR="002C3CEC" w:rsidRDefault="002C3CEC"/>
  </w:endnote>
  <w:endnote w:type="continuationSeparator" w:id="0">
    <w:p w:rsidR="002C3CEC" w:rsidRDefault="002C3CEC">
      <w:pPr>
        <w:spacing w:after="0" w:line="240" w:lineRule="auto"/>
      </w:pPr>
      <w:r>
        <w:continuationSeparator/>
      </w:r>
    </w:p>
    <w:p w:rsidR="002C3CEC" w:rsidRDefault="002C3C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162" w:rsidRDefault="00293CB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F5CF2">
      <w:rPr>
        <w:noProof/>
      </w:rPr>
      <w:t>2</w:t>
    </w:r>
    <w:r>
      <w:fldChar w:fldCharType="end"/>
    </w:r>
  </w:p>
  <w:p w:rsidR="00936E0D" w:rsidRDefault="00936E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CEC" w:rsidRDefault="002C3CEC">
      <w:pPr>
        <w:spacing w:after="0" w:line="240" w:lineRule="auto"/>
      </w:pPr>
      <w:r>
        <w:separator/>
      </w:r>
    </w:p>
    <w:p w:rsidR="002C3CEC" w:rsidRDefault="002C3CEC"/>
  </w:footnote>
  <w:footnote w:type="continuationSeparator" w:id="0">
    <w:p w:rsidR="002C3CEC" w:rsidRDefault="002C3CEC">
      <w:pPr>
        <w:spacing w:after="0" w:line="240" w:lineRule="auto"/>
      </w:pPr>
      <w:r>
        <w:continuationSeparator/>
      </w:r>
    </w:p>
    <w:p w:rsidR="002C3CEC" w:rsidRDefault="002C3CE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CC"/>
    <w:rsid w:val="00086470"/>
    <w:rsid w:val="000A7A2E"/>
    <w:rsid w:val="000B2650"/>
    <w:rsid w:val="000E255F"/>
    <w:rsid w:val="000E4DD2"/>
    <w:rsid w:val="000F363C"/>
    <w:rsid w:val="000F5CF2"/>
    <w:rsid w:val="00140059"/>
    <w:rsid w:val="001834C5"/>
    <w:rsid w:val="001B304B"/>
    <w:rsid w:val="00293CB0"/>
    <w:rsid w:val="002A3DE1"/>
    <w:rsid w:val="002B27C4"/>
    <w:rsid w:val="002C3CEC"/>
    <w:rsid w:val="002E24E3"/>
    <w:rsid w:val="002E29FF"/>
    <w:rsid w:val="002F596B"/>
    <w:rsid w:val="00342837"/>
    <w:rsid w:val="00346C41"/>
    <w:rsid w:val="00433E25"/>
    <w:rsid w:val="00497E48"/>
    <w:rsid w:val="004A09BC"/>
    <w:rsid w:val="004D266B"/>
    <w:rsid w:val="005128D4"/>
    <w:rsid w:val="005129B4"/>
    <w:rsid w:val="005B540D"/>
    <w:rsid w:val="00670E9A"/>
    <w:rsid w:val="006962E8"/>
    <w:rsid w:val="006A3A4C"/>
    <w:rsid w:val="006C7CE8"/>
    <w:rsid w:val="006D52A0"/>
    <w:rsid w:val="006D59F3"/>
    <w:rsid w:val="006E0561"/>
    <w:rsid w:val="006E6E93"/>
    <w:rsid w:val="006E78F2"/>
    <w:rsid w:val="00726306"/>
    <w:rsid w:val="007635BB"/>
    <w:rsid w:val="00843AB0"/>
    <w:rsid w:val="00887010"/>
    <w:rsid w:val="008B21E4"/>
    <w:rsid w:val="008C13D3"/>
    <w:rsid w:val="00900A72"/>
    <w:rsid w:val="009031AE"/>
    <w:rsid w:val="00936E0D"/>
    <w:rsid w:val="00957754"/>
    <w:rsid w:val="009A5F81"/>
    <w:rsid w:val="009D6401"/>
    <w:rsid w:val="00A12B6F"/>
    <w:rsid w:val="00A25DB9"/>
    <w:rsid w:val="00A47CB0"/>
    <w:rsid w:val="00A80A1A"/>
    <w:rsid w:val="00AD0AB7"/>
    <w:rsid w:val="00AF26BC"/>
    <w:rsid w:val="00B34087"/>
    <w:rsid w:val="00B87E90"/>
    <w:rsid w:val="00BD1AD2"/>
    <w:rsid w:val="00BD6162"/>
    <w:rsid w:val="00BE2065"/>
    <w:rsid w:val="00C47385"/>
    <w:rsid w:val="00D07342"/>
    <w:rsid w:val="00DC14F8"/>
    <w:rsid w:val="00E75637"/>
    <w:rsid w:val="00F37AB3"/>
    <w:rsid w:val="00F56986"/>
    <w:rsid w:val="00F625CC"/>
    <w:rsid w:val="00F7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58728-49C2-4305-87F8-F7609E4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052F61" w:themeColor="accent1"/>
      </w:pBdr>
      <w:spacing w:after="0" w:line="240" w:lineRule="auto"/>
      <w:jc w:val="right"/>
      <w:outlineLvl w:val="0"/>
    </w:pPr>
    <w:rPr>
      <w:b/>
      <w:bCs/>
      <w:caps/>
      <w:color w:val="052F61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052F61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052F6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052F61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052F61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052F61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052F61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tin%20Smith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47D92F8F7F4F9FACFB9A19318D5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BCC6-B738-49F0-B42B-93623B8CFE73}"/>
      </w:docPartPr>
      <w:docPartBody>
        <w:p w:rsidR="000E6CA0" w:rsidRDefault="00BF79D1">
          <w:pPr>
            <w:pStyle w:val="2447D92F8F7F4F9FACFB9A19318D59E3"/>
          </w:pPr>
          <w:r>
            <w:t>[Your Name]</w:t>
          </w:r>
        </w:p>
      </w:docPartBody>
    </w:docPart>
    <w:docPart>
      <w:docPartPr>
        <w:name w:val="12746A1033234B1FB44D5F9B41B20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04008-46BE-4065-87F5-2A1172D25471}"/>
      </w:docPartPr>
      <w:docPartBody>
        <w:p w:rsidR="000E6CA0" w:rsidRDefault="00BF79D1">
          <w:pPr>
            <w:pStyle w:val="12746A1033234B1FB44D5F9B41B20C2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6739E5806204F8E9B6DF664045EA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D6C09-CDEA-416F-9D4C-6332D3561E6A}"/>
      </w:docPartPr>
      <w:docPartBody>
        <w:p w:rsidR="000E6CA0" w:rsidRDefault="006C0BCB" w:rsidP="006C0BCB">
          <w:pPr>
            <w:pStyle w:val="96739E5806204F8E9B6DF664045EAB9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99001D56F3B448798984395AAF1E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46165-30D0-4E61-94D1-ECF231F78790}"/>
      </w:docPartPr>
      <w:docPartBody>
        <w:p w:rsidR="000E6CA0" w:rsidRDefault="006C0BCB" w:rsidP="006C0BCB">
          <w:pPr>
            <w:pStyle w:val="799001D56F3B448798984395AAF1EC4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CB"/>
    <w:rsid w:val="000E6CA0"/>
    <w:rsid w:val="00123FB0"/>
    <w:rsid w:val="001337A9"/>
    <w:rsid w:val="00257B4A"/>
    <w:rsid w:val="002E67DE"/>
    <w:rsid w:val="00436CD3"/>
    <w:rsid w:val="005C50A8"/>
    <w:rsid w:val="0060142C"/>
    <w:rsid w:val="006C0BCB"/>
    <w:rsid w:val="007621DE"/>
    <w:rsid w:val="007949DB"/>
    <w:rsid w:val="00827452"/>
    <w:rsid w:val="00932A74"/>
    <w:rsid w:val="00A540DA"/>
    <w:rsid w:val="00A71F9B"/>
    <w:rsid w:val="00BE42B6"/>
    <w:rsid w:val="00BF79D1"/>
    <w:rsid w:val="00F3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7D92F8F7F4F9FACFB9A19318D59E3">
    <w:name w:val="2447D92F8F7F4F9FACFB9A19318D59E3"/>
  </w:style>
  <w:style w:type="paragraph" w:customStyle="1" w:styleId="398C7F8A015741B5A8EC41086AC0979D">
    <w:name w:val="398C7F8A015741B5A8EC41086AC0979D"/>
  </w:style>
  <w:style w:type="paragraph" w:customStyle="1" w:styleId="4A543FE2C9204941881197EA32F8771D">
    <w:name w:val="4A543FE2C9204941881197EA32F8771D"/>
  </w:style>
  <w:style w:type="paragraph" w:customStyle="1" w:styleId="D1C876E4839D43B390753E70D08F4A9E">
    <w:name w:val="D1C876E4839D43B390753E70D08F4A9E"/>
  </w:style>
  <w:style w:type="paragraph" w:customStyle="1" w:styleId="E0858F94C39A42F1B3AD37AB453D635E">
    <w:name w:val="E0858F94C39A42F1B3AD37AB453D635E"/>
  </w:style>
  <w:style w:type="paragraph" w:customStyle="1" w:styleId="094C26BF5B224DC4AB91F95C7825169D">
    <w:name w:val="094C26BF5B224DC4AB91F95C7825169D"/>
  </w:style>
  <w:style w:type="character" w:styleId="PlaceholderText">
    <w:name w:val="Placeholder Text"/>
    <w:basedOn w:val="DefaultParagraphFont"/>
    <w:uiPriority w:val="99"/>
    <w:semiHidden/>
    <w:rsid w:val="007949DB"/>
    <w:rPr>
      <w:color w:val="808080"/>
    </w:rPr>
  </w:style>
  <w:style w:type="paragraph" w:customStyle="1" w:styleId="12746A1033234B1FB44D5F9B41B20C2D">
    <w:name w:val="12746A1033234B1FB44D5F9B41B20C2D"/>
  </w:style>
  <w:style w:type="character" w:styleId="Strong">
    <w:name w:val="Strong"/>
    <w:basedOn w:val="DefaultParagraphFont"/>
    <w:uiPriority w:val="22"/>
    <w:qFormat/>
    <w:rsid w:val="006C0BCB"/>
    <w:rPr>
      <w:b/>
      <w:bCs/>
    </w:rPr>
  </w:style>
  <w:style w:type="paragraph" w:customStyle="1" w:styleId="EE3107AA0C3F483A9602D5D815D86079">
    <w:name w:val="EE3107AA0C3F483A9602D5D815D86079"/>
  </w:style>
  <w:style w:type="paragraph" w:customStyle="1" w:styleId="FC5D9E98EFF644F7B20CAD3C950BEFCC">
    <w:name w:val="FC5D9E98EFF644F7B20CAD3C950BEFCC"/>
  </w:style>
  <w:style w:type="paragraph" w:customStyle="1" w:styleId="4F466307ECB6414DABB3B343B049BBFA">
    <w:name w:val="4F466307ECB6414DABB3B343B049BBFA"/>
  </w:style>
  <w:style w:type="paragraph" w:customStyle="1" w:styleId="F9143E76B50A4A9CBC46C4CD6751B5EE">
    <w:name w:val="F9143E76B50A4A9CBC46C4CD6751B5EE"/>
  </w:style>
  <w:style w:type="paragraph" w:customStyle="1" w:styleId="C35749C7EBD345D2A535169B2D820E76">
    <w:name w:val="C35749C7EBD345D2A535169B2D820E76"/>
  </w:style>
  <w:style w:type="paragraph" w:customStyle="1" w:styleId="5E2B1CA5B9074576A326E23FC4081CA7">
    <w:name w:val="5E2B1CA5B9074576A326E23FC4081CA7"/>
  </w:style>
  <w:style w:type="paragraph" w:customStyle="1" w:styleId="E1189184852246CAA7FD1979593AA985">
    <w:name w:val="E1189184852246CAA7FD1979593AA985"/>
  </w:style>
  <w:style w:type="paragraph" w:customStyle="1" w:styleId="F5121C751342405BA9DC78109674D56A">
    <w:name w:val="F5121C751342405BA9DC78109674D56A"/>
  </w:style>
  <w:style w:type="paragraph" w:customStyle="1" w:styleId="17BF4C72CD7246578624C320841E4B8E">
    <w:name w:val="17BF4C72CD7246578624C320841E4B8E"/>
  </w:style>
  <w:style w:type="paragraph" w:customStyle="1" w:styleId="9BE0985A235640FAA2FE6FB818620558">
    <w:name w:val="9BE0985A235640FAA2FE6FB818620558"/>
  </w:style>
  <w:style w:type="paragraph" w:customStyle="1" w:styleId="DB8EB92635FE4F909BA4C73691C5B4E4">
    <w:name w:val="DB8EB92635FE4F909BA4C73691C5B4E4"/>
  </w:style>
  <w:style w:type="paragraph" w:customStyle="1" w:styleId="0E2F5BDBC0DD4A69A1058347B68DCC8A">
    <w:name w:val="0E2F5BDBC0DD4A69A1058347B68DCC8A"/>
  </w:style>
  <w:style w:type="paragraph" w:customStyle="1" w:styleId="692E2F64CD224A169F486A7472E60BC1">
    <w:name w:val="692E2F64CD224A169F486A7472E60BC1"/>
  </w:style>
  <w:style w:type="paragraph" w:customStyle="1" w:styleId="735D32D8AA2A4D0B98B2E811F35DAFAD">
    <w:name w:val="735D32D8AA2A4D0B98B2E811F35DAFAD"/>
  </w:style>
  <w:style w:type="paragraph" w:customStyle="1" w:styleId="96739E5806204F8E9B6DF664045EAB97">
    <w:name w:val="96739E5806204F8E9B6DF664045EAB97"/>
    <w:rsid w:val="006C0BCB"/>
  </w:style>
  <w:style w:type="paragraph" w:customStyle="1" w:styleId="889478CF630C498A9046FD30C0E99313">
    <w:name w:val="889478CF630C498A9046FD30C0E99313"/>
    <w:rsid w:val="006C0BCB"/>
  </w:style>
  <w:style w:type="paragraph" w:customStyle="1" w:styleId="5EB62A169F284FDE89522472836C10AD">
    <w:name w:val="5EB62A169F284FDE89522472836C10AD"/>
    <w:rsid w:val="006C0BCB"/>
  </w:style>
  <w:style w:type="paragraph" w:customStyle="1" w:styleId="6A5FA57B02A34B578866CB0F77CB4815">
    <w:name w:val="6A5FA57B02A34B578866CB0F77CB4815"/>
    <w:rsid w:val="006C0BCB"/>
  </w:style>
  <w:style w:type="paragraph" w:customStyle="1" w:styleId="891C99D5B054470B9BAE0CAFEFB0549D">
    <w:name w:val="891C99D5B054470B9BAE0CAFEFB0549D"/>
    <w:rsid w:val="006C0BCB"/>
  </w:style>
  <w:style w:type="paragraph" w:customStyle="1" w:styleId="799001D56F3B448798984395AAF1EC40">
    <w:name w:val="799001D56F3B448798984395AAF1EC40"/>
    <w:rsid w:val="006C0BCB"/>
  </w:style>
  <w:style w:type="paragraph" w:customStyle="1" w:styleId="2D576345232145349481D2DE9EC88C4A">
    <w:name w:val="2D576345232145349481D2DE9EC88C4A"/>
    <w:rsid w:val="006C0BCB"/>
  </w:style>
  <w:style w:type="paragraph" w:customStyle="1" w:styleId="726019A9B27E45BE8CD0BF901C519016">
    <w:name w:val="726019A9B27E45BE8CD0BF901C519016"/>
    <w:rsid w:val="006C0BCB"/>
  </w:style>
  <w:style w:type="paragraph" w:customStyle="1" w:styleId="94BABEE770D94F469505D759D5D22048">
    <w:name w:val="94BABEE770D94F469505D759D5D22048"/>
    <w:rsid w:val="006C0BCB"/>
  </w:style>
  <w:style w:type="paragraph" w:customStyle="1" w:styleId="669887967A884A3D92486604410B5F7A">
    <w:name w:val="669887967A884A3D92486604410B5F7A"/>
    <w:rsid w:val="006C0BCB"/>
  </w:style>
  <w:style w:type="paragraph" w:customStyle="1" w:styleId="2043FC1BF8014151B6F32CD33D3E08E6">
    <w:name w:val="2043FC1BF8014151B6F32CD33D3E08E6"/>
    <w:rsid w:val="006C0BCB"/>
  </w:style>
  <w:style w:type="paragraph" w:customStyle="1" w:styleId="CF43DA9ABB6F45C5B6674F2CA5FD6903">
    <w:name w:val="CF43DA9ABB6F45C5B6674F2CA5FD6903"/>
    <w:rsid w:val="006C0BCB"/>
  </w:style>
  <w:style w:type="paragraph" w:customStyle="1" w:styleId="753E7DDE7EE44EFD978F36AC489B99A2">
    <w:name w:val="753E7DDE7EE44EFD978F36AC489B99A2"/>
    <w:rsid w:val="006C0BCB"/>
  </w:style>
  <w:style w:type="paragraph" w:customStyle="1" w:styleId="C90714F5AF154AB78163D94546638823">
    <w:name w:val="C90714F5AF154AB78163D94546638823"/>
    <w:rsid w:val="006C0BCB"/>
  </w:style>
  <w:style w:type="paragraph" w:customStyle="1" w:styleId="BBCC2227B0CA43A5B7C1FCE92C56F4F8">
    <w:name w:val="BBCC2227B0CA43A5B7C1FCE92C56F4F8"/>
    <w:rsid w:val="006C0BCB"/>
  </w:style>
  <w:style w:type="paragraph" w:customStyle="1" w:styleId="08A95921C8C544B0A728A720DEA43243">
    <w:name w:val="08A95921C8C544B0A728A720DEA43243"/>
    <w:rsid w:val="0060142C"/>
  </w:style>
  <w:style w:type="paragraph" w:customStyle="1" w:styleId="1894EA372B68420C89153F2D591C002F">
    <w:name w:val="1894EA372B68420C89153F2D591C002F"/>
    <w:rsid w:val="0060142C"/>
  </w:style>
  <w:style w:type="paragraph" w:customStyle="1" w:styleId="B797CE5FF5464981A61E4C4DBE35771B">
    <w:name w:val="B797CE5FF5464981A61E4C4DBE35771B"/>
    <w:rsid w:val="0060142C"/>
  </w:style>
  <w:style w:type="paragraph" w:customStyle="1" w:styleId="F90B7D10AC154E1BAE3ADA8476CB8282">
    <w:name w:val="F90B7D10AC154E1BAE3ADA8476CB8282"/>
    <w:rsid w:val="0060142C"/>
  </w:style>
  <w:style w:type="paragraph" w:customStyle="1" w:styleId="E4335B06F8C84E30B521B9DD04D4E35E">
    <w:name w:val="E4335B06F8C84E30B521B9DD04D4E35E"/>
    <w:rsid w:val="0060142C"/>
  </w:style>
  <w:style w:type="paragraph" w:customStyle="1" w:styleId="5EF4BA9D9E954333B11AA4D9B2CB0AEC">
    <w:name w:val="5EF4BA9D9E954333B11AA4D9B2CB0AEC"/>
    <w:rsid w:val="007949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EB0D-65E9-449C-ABA9-6FCE5D8EA6F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0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Huffman</dc:creator>
  <cp:keywords/>
  <dc:description/>
  <cp:lastModifiedBy>bhuffman4444@gmail.com</cp:lastModifiedBy>
  <cp:revision>2</cp:revision>
  <dcterms:created xsi:type="dcterms:W3CDTF">2019-02-11T17:44:00Z</dcterms:created>
  <dcterms:modified xsi:type="dcterms:W3CDTF">2019-02-11T17:44:00Z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