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14:paraId="4CAA9B29" w14:textId="77777777" w:rsidTr="00171231">
        <w:tc>
          <w:tcPr>
            <w:tcW w:w="3023" w:type="dxa"/>
          </w:tcPr>
          <w:p w14:paraId="0F582FA0" w14:textId="77777777" w:rsidR="00C420C8" w:rsidRPr="00A64DED" w:rsidRDefault="002A384B" w:rsidP="003856C9">
            <w:pPr>
              <w:pStyle w:val="Heading1"/>
              <w:rPr>
                <w:sz w:val="40"/>
              </w:rPr>
            </w:pPr>
            <w:r w:rsidRPr="00A64DED">
              <w:rPr>
                <w:sz w:val="40"/>
              </w:rPr>
              <w:t>Brandon Huffman</w:t>
            </w:r>
          </w:p>
          <w:p w14:paraId="4527D488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75D84BAF" wp14:editId="05DC7D5A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487C59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24114338" w14:textId="77777777" w:rsidR="00C420C8" w:rsidRPr="002A384B" w:rsidRDefault="002A384B" w:rsidP="00441EB9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 w:val="0"/>
              </w:rPr>
              <w:t>bt_huffman@msn.com</w:t>
            </w:r>
          </w:p>
          <w:p w14:paraId="454C7EB4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76C19413" wp14:editId="7B5A8772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9EAFF8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22A5A48C" w14:textId="77777777" w:rsidR="00C420C8" w:rsidRPr="00C420C8" w:rsidRDefault="002A384B" w:rsidP="00441EB9">
            <w:pPr>
              <w:pStyle w:val="Heading3"/>
            </w:pPr>
            <w:r>
              <w:t>(505) 350-4017</w:t>
            </w:r>
          </w:p>
          <w:p w14:paraId="47A64A94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5B0B2C01" wp14:editId="56A40B7D">
                      <wp:extent cx="329184" cy="329184"/>
                      <wp:effectExtent l="0" t="0" r="13970" b="13970"/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5CE1C8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VH5hgAAGeMAAAOAAAAZHJzL2Uyb0RvYy54bWzsXVtvJMdufg+Q/zDQY4BYU31vwevz4BsO&#10;4JwYsII8z45GFxxpRpmZtdb59flYRdZUr5pkww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NIOlUfmGAAAZ4wAAA4AAAAAAAAAAAAAAAAALgIAAGRycy9l&#10;Mm9Eb2MueG1sUEsBAi0AFAAGAAgAAAAhAGhHG9DYAAAAAwEAAA8AAAAAAAAAAAAAAAAAQBsAAGRy&#10;cy9kb3ducmV2LnhtbFBLBQYAAAAABAAEAPMAAABFHAAAAAA=&#10;">
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5187E0B0" w14:textId="77777777" w:rsidR="00C420C8" w:rsidRPr="00C420C8" w:rsidRDefault="002A384B" w:rsidP="00441EB9">
            <w:pPr>
              <w:pStyle w:val="Heading3"/>
            </w:pPr>
            <w:r w:rsidRPr="002A384B">
              <w:rPr>
                <w:caps w:val="0"/>
              </w:rPr>
              <w:t>https://www.linkedin.com/in/brandon-huffman-33686527/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14:paraId="629D9B7F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64C3A05E" w14:textId="77777777" w:rsidR="00D66630" w:rsidRDefault="00D66630" w:rsidP="00441EB9">
                  <w:pPr>
                    <w:pStyle w:val="Heading3"/>
                    <w:rPr>
                      <w:caps w:val="0"/>
                    </w:rPr>
                  </w:pPr>
                  <w:r>
                    <w:rPr>
                      <w:caps w:val="0"/>
                      <w:noProof/>
                    </w:rPr>
                    <w:drawing>
                      <wp:inline distT="0" distB="0" distL="0" distR="0" wp14:anchorId="1A6DB8EA" wp14:editId="7E5B9656">
                        <wp:extent cx="360873" cy="361950"/>
                        <wp:effectExtent l="0" t="0" r="127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github-icon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4063" cy="3952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FEC2D96" w14:textId="77777777" w:rsidR="00C420C8" w:rsidRPr="00441EB9" w:rsidRDefault="00D66630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 w:rsidRPr="00D66630">
                    <w:rPr>
                      <w:caps w:val="0"/>
                    </w:rPr>
                    <w:t>https://github.com/bthuffman</w:t>
                  </w:r>
                </w:p>
              </w:tc>
            </w:tr>
            <w:tr w:rsidR="00C420C8" w:rsidRPr="005152F2" w14:paraId="3763CA46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53634654" w14:textId="77777777" w:rsidR="00C420C8" w:rsidRDefault="004F1810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8148F73114D849E0A56756860EB13B3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Objective</w:t>
                      </w:r>
                    </w:sdtContent>
                  </w:sdt>
                </w:p>
                <w:p w14:paraId="228DF3A3" w14:textId="77777777"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6E598E2D" wp14:editId="7CB05765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8AF46A0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AC87601" w14:textId="77777777" w:rsidR="00C420C8" w:rsidRDefault="002A384B" w:rsidP="00D11C4D">
                  <w:r>
                    <w:t xml:space="preserve">Web Developer seeking opportunity to bring knowledge of programming, design, and web applications to </w:t>
                  </w:r>
                  <w:r w:rsidR="00C95FE3">
                    <w:t>your company.</w:t>
                  </w:r>
                </w:p>
              </w:tc>
            </w:tr>
            <w:tr w:rsidR="00C420C8" w:rsidRPr="005152F2" w14:paraId="7328D50E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0A53A4F7" w14:textId="77777777" w:rsidR="00C420C8" w:rsidRDefault="004F1810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10D4FA9B8BC7477D93E406C47361966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Skills</w:t>
                      </w:r>
                    </w:sdtContent>
                  </w:sdt>
                </w:p>
                <w:p w14:paraId="45EC60C9" w14:textId="77777777" w:rsidR="00C420C8" w:rsidRPr="005A7E57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1415B20F" wp14:editId="1F5CA060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06C7792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849DCAF" w14:textId="4FCD4F09" w:rsidR="00C95FE3" w:rsidRDefault="00C95FE3" w:rsidP="00A7686A">
                  <w:pPr>
                    <w:jc w:val="left"/>
                  </w:pPr>
                  <w:r>
                    <w:t>Detail Oriented</w:t>
                  </w:r>
                  <w:r w:rsidR="00A7686A">
                    <w:t xml:space="preserve">           Organized </w:t>
                  </w:r>
                  <w:r>
                    <w:t>Analytical</w:t>
                  </w:r>
                  <w:r w:rsidR="00F61DC3">
                    <w:t xml:space="preserve">          </w:t>
                  </w:r>
                  <w:r w:rsidR="00A7686A">
                    <w:t xml:space="preserve"> </w:t>
                  </w:r>
                  <w:r w:rsidR="00F61DC3">
                    <w:t>Critical Thinking</w:t>
                  </w:r>
                </w:p>
                <w:p w14:paraId="64A3DAFF" w14:textId="77777777" w:rsidR="00C95FE3" w:rsidRDefault="00EB4503" w:rsidP="00A7686A">
                  <w:pPr>
                    <w:jc w:val="left"/>
                  </w:pPr>
                  <w:r>
                    <w:t>Leadership</w:t>
                  </w:r>
                  <w:r w:rsidR="00A7686A">
                    <w:t xml:space="preserve">      Time Management</w:t>
                  </w:r>
                </w:p>
                <w:p w14:paraId="7D155607" w14:textId="77777777" w:rsidR="00C95FE3" w:rsidRDefault="00C24DF1" w:rsidP="00463463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F813BD2" wp14:editId="5BE0C2ED">
                        <wp:extent cx="387832" cy="387832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7832" cy="3878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692523D" w14:textId="77777777" w:rsidR="00EB4503" w:rsidRDefault="00EB4503" w:rsidP="00EB4503">
                  <w:pPr>
                    <w:pStyle w:val="Heading3"/>
                  </w:pPr>
                  <w:r>
                    <w:t>PROGRAMMING LANGUAGES</w:t>
                  </w:r>
                </w:p>
                <w:p w14:paraId="2669C634" w14:textId="77777777" w:rsidR="00EB4503" w:rsidRDefault="00EB4503" w:rsidP="00EB4503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58A2DD8E" wp14:editId="7B1A7A28">
                            <wp:extent cx="221615" cy="0"/>
                            <wp:effectExtent l="0" t="0" r="26035" b="19050"/>
                            <wp:docPr id="6" name="Straight Connector 6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5C7874E" id="Straight Connector 6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2E57CC7" w14:textId="2DD6150B" w:rsidR="00C24DF1" w:rsidRDefault="0090552C" w:rsidP="00B4675A">
                  <w:pPr>
                    <w:jc w:val="left"/>
                  </w:pPr>
                  <w:r>
                    <w:t>HTML</w:t>
                  </w:r>
                  <w:r w:rsidR="00E6105F">
                    <w:t xml:space="preserve"> </w:t>
                  </w:r>
                  <w:r w:rsidR="00D135C3">
                    <w:t>5</w:t>
                  </w:r>
                  <w:r w:rsidR="00B4675A">
                    <w:t xml:space="preserve">  </w:t>
                  </w:r>
                  <w:r w:rsidR="00793705">
                    <w:t xml:space="preserve">       </w:t>
                  </w:r>
                  <w:bookmarkStart w:id="0" w:name="_GoBack"/>
                  <w:bookmarkEnd w:id="0"/>
                  <w:r w:rsidR="00793705">
                    <w:t xml:space="preserve">            </w:t>
                  </w:r>
                  <w:r w:rsidR="00793705">
                    <w:rPr>
                      <w:noProof/>
                    </w:rPr>
                    <w:drawing>
                      <wp:inline distT="0" distB="0" distL="0" distR="0" wp14:anchorId="7BAFDE3C" wp14:editId="24EDAB32">
                        <wp:extent cx="607060" cy="123261"/>
                        <wp:effectExtent l="0" t="0" r="254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four-stars.pn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3386" cy="1407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93705">
                    <w:t xml:space="preserve"> </w:t>
                  </w:r>
                  <w:r w:rsidR="00B4675A">
                    <w:t xml:space="preserve">  </w:t>
                  </w:r>
                </w:p>
                <w:p w14:paraId="78F0A77F" w14:textId="5CD168A1" w:rsidR="0090552C" w:rsidRDefault="0090552C" w:rsidP="00D135C3">
                  <w:pPr>
                    <w:jc w:val="left"/>
                  </w:pPr>
                  <w:r>
                    <w:t>CSS</w:t>
                  </w:r>
                  <w:r w:rsidR="00D135C3">
                    <w:t xml:space="preserve"> 3</w:t>
                  </w:r>
                  <w:r w:rsidR="00793705">
                    <w:rPr>
                      <w:noProof/>
                    </w:rPr>
                    <w:t xml:space="preserve">          </w:t>
                  </w:r>
                  <w:r w:rsidR="00267D85">
                    <w:rPr>
                      <w:noProof/>
                    </w:rPr>
                    <w:t xml:space="preserve">        </w:t>
                  </w:r>
                  <w:r w:rsidR="00793705">
                    <w:rPr>
                      <w:noProof/>
                    </w:rPr>
                    <w:t xml:space="preserve">      </w:t>
                  </w:r>
                  <w:r w:rsidR="00793705">
                    <w:rPr>
                      <w:noProof/>
                    </w:rPr>
                    <w:drawing>
                      <wp:inline distT="0" distB="0" distL="0" distR="0" wp14:anchorId="6465C17E" wp14:editId="6B5EAD90">
                        <wp:extent cx="630283" cy="128016"/>
                        <wp:effectExtent l="0" t="0" r="0" b="5715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four-stars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0283" cy="1280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93705">
                    <w:rPr>
                      <w:noProof/>
                    </w:rPr>
                    <w:t xml:space="preserve">             </w:t>
                  </w:r>
                </w:p>
                <w:p w14:paraId="43569EBC" w14:textId="77777777" w:rsidR="0090552C" w:rsidRDefault="00D135C3" w:rsidP="00D135C3">
                  <w:pPr>
                    <w:jc w:val="left"/>
                  </w:pPr>
                  <w:r>
                    <w:t>JavaS</w:t>
                  </w:r>
                  <w:r w:rsidR="0090552C">
                    <w:t>cript</w:t>
                  </w:r>
                  <w:r w:rsidR="00793705">
                    <w:t xml:space="preserve">                   </w:t>
                  </w:r>
                  <w:r w:rsidR="00793705">
                    <w:rPr>
                      <w:noProof/>
                    </w:rPr>
                    <w:drawing>
                      <wp:inline distT="0" distB="0" distL="0" distR="0" wp14:anchorId="0DD5ECF6" wp14:editId="62F04666">
                        <wp:extent cx="603504" cy="122540"/>
                        <wp:effectExtent l="0" t="0" r="635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four-stars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3504" cy="122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93705">
                    <w:t xml:space="preserve">        </w:t>
                  </w:r>
                </w:p>
                <w:p w14:paraId="6D1465D7" w14:textId="19F3DB0D" w:rsidR="0090552C" w:rsidRDefault="0090552C" w:rsidP="00D135C3">
                  <w:pPr>
                    <w:jc w:val="left"/>
                  </w:pPr>
                  <w:proofErr w:type="spellStart"/>
                  <w:r>
                    <w:t>MySql</w:t>
                  </w:r>
                  <w:proofErr w:type="spellEnd"/>
                  <w:r w:rsidR="00D135C3">
                    <w:t xml:space="preserve"> 5.7</w:t>
                  </w:r>
                  <w:r w:rsidR="00267D85">
                    <w:t xml:space="preserve">                   </w:t>
                  </w:r>
                  <w:r w:rsidR="00267D85">
                    <w:rPr>
                      <w:noProof/>
                    </w:rPr>
                    <w:drawing>
                      <wp:inline distT="0" distB="0" distL="0" distR="0" wp14:anchorId="15ADA39D" wp14:editId="0E111A12">
                        <wp:extent cx="603504" cy="122577"/>
                        <wp:effectExtent l="0" t="0" r="6350" b="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two-stars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3504" cy="1225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293D740" w14:textId="603CCF98" w:rsidR="00D135C3" w:rsidRDefault="00D135C3" w:rsidP="00D135C3">
                  <w:pPr>
                    <w:jc w:val="left"/>
                  </w:pPr>
                  <w:r>
                    <w:t>PHP 7.2</w:t>
                  </w:r>
                  <w:r w:rsidR="00267D85">
                    <w:t xml:space="preserve">                     </w:t>
                  </w:r>
                  <w:r w:rsidR="00267D85">
                    <w:rPr>
                      <w:noProof/>
                    </w:rPr>
                    <w:drawing>
                      <wp:inline distT="0" distB="0" distL="0" distR="0" wp14:anchorId="4A2C77B8" wp14:editId="4C647A70">
                        <wp:extent cx="603504" cy="122577"/>
                        <wp:effectExtent l="0" t="0" r="635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one-star.pn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3504" cy="1225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CB58CB0" w14:textId="5E74EB0D" w:rsidR="00D135C3" w:rsidRDefault="00D135C3" w:rsidP="00D135C3">
                  <w:pPr>
                    <w:jc w:val="left"/>
                  </w:pPr>
                  <w:r>
                    <w:t>Bootstrap 4</w:t>
                  </w:r>
                  <w:r w:rsidR="00267D85">
                    <w:t xml:space="preserve">               </w:t>
                  </w:r>
                  <w:r w:rsidR="00267D85">
                    <w:rPr>
                      <w:noProof/>
                    </w:rPr>
                    <w:drawing>
                      <wp:inline distT="0" distB="0" distL="0" distR="0" wp14:anchorId="2F5C6F25" wp14:editId="0820A900">
                        <wp:extent cx="603504" cy="122577"/>
                        <wp:effectExtent l="0" t="0" r="635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one-star.pn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3504" cy="1225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BE31EFF" w14:textId="6E6B9189" w:rsidR="0090552C" w:rsidRPr="005152F2" w:rsidRDefault="00D135C3" w:rsidP="00D135C3">
                  <w:pPr>
                    <w:jc w:val="left"/>
                  </w:pPr>
                  <w:r>
                    <w:t>Angular 6</w:t>
                  </w:r>
                  <w:r w:rsidR="00267D85">
                    <w:t xml:space="preserve">                  </w:t>
                  </w:r>
                  <w:r w:rsidR="00267D85">
                    <w:rPr>
                      <w:noProof/>
                    </w:rPr>
                    <w:drawing>
                      <wp:inline distT="0" distB="0" distL="0" distR="0" wp14:anchorId="652E03B5" wp14:editId="31512BA5">
                        <wp:extent cx="603504" cy="122577"/>
                        <wp:effectExtent l="0" t="0" r="635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one-star.pn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3504" cy="1225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08271AD" w14:textId="77777777" w:rsidR="00C420C8" w:rsidRDefault="00C420C8" w:rsidP="003856C9"/>
          <w:p w14:paraId="274FA96E" w14:textId="77777777" w:rsidR="0090552C" w:rsidRDefault="00F26EE5" w:rsidP="003856C9">
            <w:r>
              <w:t>*</w:t>
            </w:r>
            <w:r w:rsidR="00EB4503">
              <w:t>CERTIFICATIONS</w:t>
            </w:r>
          </w:p>
          <w:p w14:paraId="3623A18D" w14:textId="77777777" w:rsidR="00EB4503" w:rsidRDefault="00EB4503" w:rsidP="00EB4503">
            <w:pPr>
              <w:pStyle w:val="GraphicLine"/>
            </w:pPr>
            <w:r>
              <mc:AlternateContent>
                <mc:Choice Requires="wps">
                  <w:drawing>
                    <wp:inline distT="0" distB="0" distL="0" distR="0" wp14:anchorId="41CD4E1C" wp14:editId="7C3A727E">
                      <wp:extent cx="221615" cy="0"/>
                      <wp:effectExtent l="0" t="0" r="26035" b="19050"/>
                      <wp:docPr id="7" name="Straight Connector 7" title="Line graphic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61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C2A9EF9" id="Straight Connector 7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" strokecolor="#37b6ae [3204]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F9733B" w14:textId="77777777" w:rsidR="00EB4503" w:rsidRDefault="00EB4503" w:rsidP="00F26EE5">
            <w:pPr>
              <w:jc w:val="left"/>
            </w:pPr>
            <w:r>
              <w:t>National Association of Professional Tax Preparers:</w:t>
            </w:r>
          </w:p>
          <w:p w14:paraId="6FC667DC" w14:textId="77777777" w:rsidR="00EB4503" w:rsidRDefault="00EB4503" w:rsidP="00F26EE5">
            <w:pPr>
              <w:jc w:val="left"/>
            </w:pPr>
            <w:r>
              <w:t>2016 IRS Annual Filing Season Program</w:t>
            </w:r>
          </w:p>
          <w:p w14:paraId="298B636D" w14:textId="77777777" w:rsidR="00EB4503" w:rsidRDefault="00EB4503" w:rsidP="003856C9"/>
          <w:p w14:paraId="637213DA" w14:textId="77777777" w:rsidR="00CE0793" w:rsidRDefault="00EB4503" w:rsidP="00F26EE5">
            <w:pPr>
              <w:jc w:val="left"/>
            </w:pPr>
            <w:r>
              <w:t>American Institute of Professional Bookkeepers: Passed all exams and with another year of job experience would receive Certified Bookkeeper Licensure</w:t>
            </w:r>
          </w:p>
          <w:p w14:paraId="2A70886F" w14:textId="77777777" w:rsidR="00EB4503" w:rsidRDefault="00EB4503" w:rsidP="003856C9">
            <w:r>
              <w:t xml:space="preserve"> 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D135C3" w:rsidRPr="005152F2" w14:paraId="2CFA5FAA" w14:textId="77777777" w:rsidTr="009D0C6B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3A2ED5ED" w14:textId="77777777" w:rsidR="00F26EE5" w:rsidRDefault="00EB4503" w:rsidP="00F26EE5">
                  <w:r>
                    <w:t>ATTRIBUTIONS</w:t>
                  </w:r>
                </w:p>
                <w:p w14:paraId="31D1C981" w14:textId="77777777" w:rsidR="00F26EE5" w:rsidRDefault="00F26EE5" w:rsidP="00F26EE5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5B4C8A61" wp14:editId="22659976">
                            <wp:extent cx="221615" cy="0"/>
                            <wp:effectExtent l="0" t="0" r="26035" b="19050"/>
                            <wp:docPr id="9" name="Straight Connector 9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17AC4A6" id="Straight Connector 9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582C1CA0" w14:textId="77777777" w:rsidR="00EB4503" w:rsidRDefault="00EB4503" w:rsidP="00F26EE5">
                  <w:pPr>
                    <w:pStyle w:val="NoSpacing"/>
                    <w:jc w:val="left"/>
                  </w:pPr>
                  <w:r>
                    <w:t xml:space="preserve">Web Free Icon made by </w:t>
                  </w:r>
                  <w:proofErr w:type="spellStart"/>
                  <w:r>
                    <w:t>monkik</w:t>
                  </w:r>
                  <w:proofErr w:type="spellEnd"/>
                  <w:r>
                    <w:t xml:space="preserve"> from </w:t>
                  </w:r>
                  <w:hyperlink r:id="rId14" w:history="1">
                    <w:r w:rsidRPr="00F10403">
                      <w:rPr>
                        <w:rStyle w:val="Hyperlink"/>
                      </w:rPr>
                      <w:t>www.flaticon.com</w:t>
                    </w:r>
                  </w:hyperlink>
                </w:p>
                <w:p w14:paraId="2F52F9E5" w14:textId="77777777" w:rsidR="00EB4503" w:rsidRDefault="00EB4503" w:rsidP="00F26EE5">
                  <w:pPr>
                    <w:jc w:val="left"/>
                  </w:pPr>
                </w:p>
                <w:p w14:paraId="1D49A2E1" w14:textId="77777777" w:rsidR="00D135C3" w:rsidRPr="005152F2" w:rsidRDefault="00EB4503" w:rsidP="00F26EE5">
                  <w:pPr>
                    <w:jc w:val="left"/>
                  </w:pPr>
                  <w:r>
                    <w:t>R</w:t>
                  </w:r>
                  <w:r w:rsidRPr="0090552C">
                    <w:t>ating</w:t>
                  </w:r>
                  <w:r>
                    <w:t>s</w:t>
                  </w:r>
                  <w:r w:rsidRPr="0090552C">
                    <w:t xml:space="preserve"> </w:t>
                  </w:r>
                  <w:r>
                    <w:t xml:space="preserve">icons </w:t>
                  </w:r>
                  <w:r w:rsidRPr="0090552C">
                    <w:t xml:space="preserve">by </w:t>
                  </w:r>
                  <w:proofErr w:type="spellStart"/>
                  <w:r w:rsidRPr="0090552C">
                    <w:t>Guilhem</w:t>
                  </w:r>
                  <w:proofErr w:type="spellEnd"/>
                  <w:r w:rsidRPr="0090552C">
                    <w:t xml:space="preserve"> from the Noun Project</w:t>
                  </w:r>
                </w:p>
              </w:tc>
            </w:tr>
          </w:tbl>
          <w:p w14:paraId="1C34D301" w14:textId="77777777" w:rsidR="00171231" w:rsidRDefault="00171231" w:rsidP="00171231"/>
          <w:p w14:paraId="318F8376" w14:textId="77777777" w:rsidR="00171231" w:rsidRDefault="00171231" w:rsidP="00171231"/>
          <w:p w14:paraId="69B32540" w14:textId="77777777" w:rsidR="00171231" w:rsidRDefault="00171231" w:rsidP="00171231"/>
          <w:p w14:paraId="18A8EADC" w14:textId="77777777" w:rsidR="00171231" w:rsidRDefault="00171231" w:rsidP="00171231"/>
          <w:p w14:paraId="2346AEE6" w14:textId="77777777" w:rsidR="00171231" w:rsidRDefault="00171231" w:rsidP="00171231"/>
          <w:p w14:paraId="69B07123" w14:textId="77777777" w:rsidR="00171231" w:rsidRDefault="00171231" w:rsidP="00171231"/>
          <w:p w14:paraId="30F145C6" w14:textId="77777777" w:rsidR="00171231" w:rsidRDefault="00171231" w:rsidP="00171231"/>
          <w:p w14:paraId="330E92A6" w14:textId="77777777" w:rsidR="00171231" w:rsidRDefault="00171231" w:rsidP="00171231"/>
          <w:p w14:paraId="511CBC5A" w14:textId="77777777" w:rsidR="00171231" w:rsidRDefault="00171231" w:rsidP="00171231"/>
          <w:p w14:paraId="56729E90" w14:textId="77777777" w:rsidR="00171231" w:rsidRDefault="00171231" w:rsidP="00171231"/>
          <w:p w14:paraId="0639DA4D" w14:textId="77777777" w:rsidR="00171231" w:rsidRDefault="00171231" w:rsidP="00171231"/>
          <w:p w14:paraId="7478633B" w14:textId="77777777" w:rsidR="00171231" w:rsidRDefault="00171231" w:rsidP="00171231"/>
          <w:p w14:paraId="4983D587" w14:textId="77777777" w:rsidR="00171231" w:rsidRDefault="00171231" w:rsidP="00171231"/>
          <w:p w14:paraId="61A38910" w14:textId="77777777" w:rsidR="00171231" w:rsidRDefault="00171231" w:rsidP="00171231"/>
          <w:p w14:paraId="59CE0FAA" w14:textId="77777777" w:rsidR="00D135C3" w:rsidRPr="005152F2" w:rsidRDefault="00D135C3" w:rsidP="003856C9"/>
        </w:tc>
        <w:tc>
          <w:tcPr>
            <w:tcW w:w="6913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14:paraId="559FBE91" w14:textId="77777777" w:rsidTr="00F26EE5">
              <w:trPr>
                <w:trHeight w:val="4104"/>
              </w:trPr>
              <w:tc>
                <w:tcPr>
                  <w:tcW w:w="6913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513BD954" w14:textId="77777777" w:rsidR="00C420C8" w:rsidRPr="005152F2" w:rsidRDefault="004F1810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D7617F21982A4D54B20045634CD0B6D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14:paraId="000D4CED" w14:textId="77777777" w:rsidR="00C420C8" w:rsidRPr="00C95FE3" w:rsidRDefault="00C95FE3" w:rsidP="002B3890">
                  <w:pPr>
                    <w:pStyle w:val="Heading4"/>
                    <w:rPr>
                      <w:b w:val="0"/>
                    </w:rPr>
                  </w:pPr>
                  <w:r>
                    <w:t xml:space="preserve">Bookeeper – </w:t>
                  </w:r>
                  <w:r>
                    <w:rPr>
                      <w:b w:val="0"/>
                    </w:rPr>
                    <w:t>Atkinson CPA’s</w:t>
                  </w:r>
                </w:p>
                <w:p w14:paraId="194CD8AC" w14:textId="77777777" w:rsidR="00C420C8" w:rsidRPr="005152F2" w:rsidRDefault="00C95FE3" w:rsidP="008F6337">
                  <w:pPr>
                    <w:pStyle w:val="Heading5"/>
                  </w:pPr>
                  <w:r>
                    <w:t>SEPTEMBER 2018 – NOVEMBER 2018</w:t>
                  </w:r>
                </w:p>
                <w:p w14:paraId="3420F748" w14:textId="77777777" w:rsidR="00C420C8" w:rsidRPr="00C95FE3" w:rsidRDefault="00C95FE3" w:rsidP="00C95FE3">
                  <w:pPr>
                    <w:jc w:val="both"/>
                    <w:rPr>
                      <w:rFonts w:asciiTheme="majorHAnsi" w:hAnsiTheme="majorHAnsi"/>
                    </w:rPr>
                  </w:pPr>
                  <w:r w:rsidRPr="00C95FE3">
                    <w:rPr>
                      <w:rFonts w:asciiTheme="majorHAnsi" w:hAnsiTheme="majorHAnsi"/>
                      <w:i/>
                    </w:rPr>
                    <w:t>Acquired supporting documentation, analyzed financial information, classified business transactions, reconciled client accounts, generated financial reports and processed tax payments.</w:t>
                  </w:r>
                </w:p>
                <w:p w14:paraId="6FBB6083" w14:textId="41C56896" w:rsidR="00C95FE3" w:rsidRPr="00C95FE3" w:rsidRDefault="00C95FE3" w:rsidP="00C95FE3">
                  <w:pPr>
                    <w:pStyle w:val="Heading4"/>
                    <w:rPr>
                      <w:b w:val="0"/>
                    </w:rPr>
                  </w:pPr>
                  <w:commentRangeStart w:id="1"/>
                  <w:r>
                    <w:t>BOOKKEEPER</w:t>
                  </w:r>
                  <w:commentRangeEnd w:id="1"/>
                  <w:r w:rsidR="00D66630">
                    <w:rPr>
                      <w:rStyle w:val="CommentReference"/>
                      <w:rFonts w:asciiTheme="minorHAnsi" w:eastAsiaTheme="minorHAnsi" w:hAnsiTheme="minorHAnsi" w:cstheme="minorBidi"/>
                      <w:b w:val="0"/>
                      <w:iCs w:val="0"/>
                      <w:caps w:val="0"/>
                    </w:rPr>
                    <w:commentReference w:id="1"/>
                  </w:r>
                  <w:r>
                    <w:t xml:space="preserve"> – </w:t>
                  </w:r>
                  <w:r>
                    <w:rPr>
                      <w:b w:val="0"/>
                    </w:rPr>
                    <w:t>Sabio Systems</w:t>
                  </w:r>
                </w:p>
                <w:p w14:paraId="027263AD" w14:textId="77777777" w:rsidR="00C420C8" w:rsidRDefault="00C95FE3" w:rsidP="00F91A9C">
                  <w:pPr>
                    <w:pStyle w:val="Heading5"/>
                  </w:pPr>
                  <w:r>
                    <w:t>MAY 2018 – SEPTERMBER 2018</w:t>
                  </w:r>
                </w:p>
                <w:p w14:paraId="79668E7B" w14:textId="77777777" w:rsidR="00C95FE3" w:rsidRPr="00C95FE3" w:rsidRDefault="00C95FE3" w:rsidP="00C95FE3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i/>
                    </w:rPr>
                  </w:pPr>
                  <w:r w:rsidRPr="00C95FE3">
                    <w:rPr>
                      <w:rFonts w:asciiTheme="majorHAnsi" w:hAnsiTheme="majorHAnsi"/>
                      <w:i/>
                    </w:rPr>
                    <w:t xml:space="preserve">Carried out various administrative and bookkeeping tasks at Atkinson CPA’s including organizing files, entering transactions into accounting software, creating compilation reports for clients, recognizing errors and addressing inconsistencies.  </w:t>
                  </w:r>
                </w:p>
                <w:p w14:paraId="6E74EC16" w14:textId="77777777" w:rsidR="00C95FE3" w:rsidRPr="00C95FE3" w:rsidRDefault="00C95FE3" w:rsidP="00C95FE3">
                  <w:pPr>
                    <w:pStyle w:val="Heading4"/>
                    <w:rPr>
                      <w:b w:val="0"/>
                    </w:rPr>
                  </w:pPr>
                  <w:r>
                    <w:t xml:space="preserve">BOOKKEEPER – </w:t>
                  </w:r>
                  <w:r>
                    <w:rPr>
                      <w:b w:val="0"/>
                    </w:rPr>
                    <w:t>Duke CIty Aquatics</w:t>
                  </w:r>
                </w:p>
                <w:p w14:paraId="1691EC06" w14:textId="77777777" w:rsidR="00C95FE3" w:rsidRDefault="00C95FE3" w:rsidP="00C95FE3">
                  <w:pPr>
                    <w:pStyle w:val="Heading5"/>
                  </w:pPr>
                  <w:r>
                    <w:t>SEPTERMBER 2014 – MAY 2018</w:t>
                  </w:r>
                </w:p>
                <w:p w14:paraId="77186889" w14:textId="77777777" w:rsidR="00C95FE3" w:rsidRPr="00C95FE3" w:rsidRDefault="00C95FE3" w:rsidP="00171231">
                  <w:pPr>
                    <w:spacing w:after="0" w:line="240" w:lineRule="auto"/>
                    <w:jc w:val="left"/>
                    <w:rPr>
                      <w:rFonts w:asciiTheme="majorHAnsi" w:hAnsiTheme="majorHAnsi"/>
                      <w:i/>
                    </w:rPr>
                  </w:pPr>
                  <w:r w:rsidRPr="00C95FE3">
                    <w:rPr>
                      <w:rFonts w:asciiTheme="majorHAnsi" w:hAnsiTheme="majorHAnsi"/>
                      <w:i/>
                    </w:rPr>
                    <w:t>Organized over 5 years of backdated financial records and brought them up to date for corporate tax filing using Microsoft Excel and QuickBooks.</w:t>
                  </w:r>
                </w:p>
                <w:p w14:paraId="7E6F3F1C" w14:textId="77777777" w:rsidR="00C95FE3" w:rsidRPr="00C95FE3" w:rsidRDefault="00C95FE3" w:rsidP="00171231">
                  <w:pPr>
                    <w:spacing w:after="0" w:line="240" w:lineRule="auto"/>
                    <w:jc w:val="left"/>
                    <w:rPr>
                      <w:rFonts w:asciiTheme="majorHAnsi" w:hAnsiTheme="majorHAnsi"/>
                      <w:i/>
                    </w:rPr>
                  </w:pPr>
                </w:p>
                <w:p w14:paraId="0CD51261" w14:textId="77777777" w:rsidR="00C95FE3" w:rsidRPr="00C95FE3" w:rsidRDefault="00C95FE3" w:rsidP="00171231">
                  <w:pPr>
                    <w:spacing w:after="0" w:line="240" w:lineRule="auto"/>
                    <w:jc w:val="left"/>
                    <w:rPr>
                      <w:rFonts w:asciiTheme="majorHAnsi" w:hAnsiTheme="majorHAnsi"/>
                      <w:i/>
                    </w:rPr>
                  </w:pPr>
                  <w:r w:rsidRPr="00C95FE3">
                    <w:rPr>
                      <w:rFonts w:asciiTheme="majorHAnsi" w:hAnsiTheme="majorHAnsi"/>
                      <w:i/>
                    </w:rPr>
                    <w:t>Reconcile corporation’s accounts, analyze financial</w:t>
                  </w:r>
                  <w:r w:rsidR="00A45A05">
                    <w:rPr>
                      <w:rFonts w:asciiTheme="majorHAnsi" w:hAnsiTheme="majorHAnsi"/>
                      <w:i/>
                    </w:rPr>
                    <w:t>s</w:t>
                  </w:r>
                  <w:r w:rsidRPr="00C95FE3">
                    <w:rPr>
                      <w:rFonts w:asciiTheme="majorHAnsi" w:hAnsiTheme="majorHAnsi"/>
                      <w:i/>
                    </w:rPr>
                    <w:t xml:space="preserve">, classify transactions, compile documentation, generate reports, and process payroll taxes. </w:t>
                  </w:r>
                </w:p>
                <w:p w14:paraId="652EDACB" w14:textId="77777777" w:rsidR="00C95FE3" w:rsidRPr="00C95FE3" w:rsidRDefault="00C95FE3" w:rsidP="00171231">
                  <w:pPr>
                    <w:spacing w:after="0" w:line="240" w:lineRule="auto"/>
                    <w:jc w:val="left"/>
                    <w:rPr>
                      <w:rFonts w:asciiTheme="majorHAnsi" w:hAnsiTheme="majorHAnsi"/>
                      <w:i/>
                    </w:rPr>
                  </w:pPr>
                </w:p>
                <w:p w14:paraId="518C897E" w14:textId="77777777" w:rsidR="00C95FE3" w:rsidRPr="00C95FE3" w:rsidRDefault="00C95FE3" w:rsidP="00171231">
                  <w:pPr>
                    <w:spacing w:after="0" w:line="240" w:lineRule="auto"/>
                    <w:jc w:val="left"/>
                    <w:rPr>
                      <w:rFonts w:asciiTheme="majorHAnsi" w:hAnsiTheme="majorHAnsi"/>
                      <w:i/>
                    </w:rPr>
                  </w:pPr>
                  <w:r w:rsidRPr="00C95FE3">
                    <w:rPr>
                      <w:rFonts w:asciiTheme="majorHAnsi" w:hAnsiTheme="majorHAnsi"/>
                      <w:i/>
                    </w:rPr>
                    <w:t xml:space="preserve">Founded and maintain Duke’s Charitable Foundation, a 501 (c)(3) dedicated to raising funds for our </w:t>
                  </w:r>
                  <w:proofErr w:type="gramStart"/>
                  <w:r w:rsidRPr="00C95FE3">
                    <w:rPr>
                      <w:rFonts w:asciiTheme="majorHAnsi" w:hAnsiTheme="majorHAnsi"/>
                      <w:i/>
                    </w:rPr>
                    <w:t>athletes</w:t>
                  </w:r>
                  <w:proofErr w:type="gramEnd"/>
                  <w:r w:rsidRPr="00C95FE3">
                    <w:rPr>
                      <w:rFonts w:asciiTheme="majorHAnsi" w:hAnsiTheme="majorHAnsi"/>
                      <w:i/>
                    </w:rPr>
                    <w:t xml:space="preserve"> travel, competitions and equipment. </w:t>
                  </w:r>
                </w:p>
                <w:p w14:paraId="17838842" w14:textId="77777777" w:rsidR="00C95FE3" w:rsidRPr="00C95FE3" w:rsidRDefault="00A45A05" w:rsidP="00C95FE3">
                  <w:pPr>
                    <w:pStyle w:val="Heading4"/>
                    <w:rPr>
                      <w:b w:val="0"/>
                    </w:rPr>
                  </w:pPr>
                  <w:r>
                    <w:t>Teacher</w:t>
                  </w:r>
                  <w:r w:rsidR="002F6C10">
                    <w:t xml:space="preserve"> &amp;</w:t>
                  </w:r>
                  <w:r>
                    <w:t xml:space="preserve"> CLerk </w:t>
                  </w:r>
                  <w:r w:rsidR="00C95FE3">
                    <w:t xml:space="preserve">– </w:t>
                  </w:r>
                  <w:r>
                    <w:rPr>
                      <w:b w:val="0"/>
                    </w:rPr>
                    <w:t>Fish Factory Swim School</w:t>
                  </w:r>
                </w:p>
                <w:p w14:paraId="2C0F0B84" w14:textId="77777777" w:rsidR="00C95FE3" w:rsidRDefault="00A45A05" w:rsidP="00C95FE3">
                  <w:pPr>
                    <w:pStyle w:val="Heading5"/>
                  </w:pPr>
                  <w:r>
                    <w:t xml:space="preserve">JUNE 2015 </w:t>
                  </w:r>
                  <w:r w:rsidR="00C95FE3">
                    <w:t xml:space="preserve">– </w:t>
                  </w:r>
                  <w:r>
                    <w:t>MAY 2018</w:t>
                  </w:r>
                </w:p>
                <w:p w14:paraId="5839A1FD" w14:textId="77777777" w:rsidR="00A45A05" w:rsidRDefault="00A45A05" w:rsidP="00A45A05">
                  <w:pPr>
                    <w:spacing w:line="240" w:lineRule="auto"/>
                    <w:jc w:val="both"/>
                    <w:rPr>
                      <w:rFonts w:asciiTheme="majorHAnsi" w:hAnsiTheme="majorHAnsi"/>
                      <w:i/>
                    </w:rPr>
                  </w:pPr>
                  <w:r w:rsidRPr="00A45A05">
                    <w:rPr>
                      <w:rFonts w:asciiTheme="majorHAnsi" w:hAnsiTheme="majorHAnsi"/>
                      <w:i/>
                    </w:rPr>
                    <w:t xml:space="preserve">Teach children and adults fundamental and advanced swimming skills while ensuring a fun and safe learning environment. </w:t>
                  </w:r>
                </w:p>
                <w:p w14:paraId="36085B5A" w14:textId="77777777" w:rsidR="00EB4503" w:rsidRPr="00EB4503" w:rsidRDefault="00EB4503" w:rsidP="00A45A05">
                  <w:pPr>
                    <w:spacing w:line="240" w:lineRule="auto"/>
                    <w:jc w:val="both"/>
                    <w:rPr>
                      <w:rFonts w:asciiTheme="majorHAnsi" w:hAnsiTheme="majorHAnsi"/>
                      <w:i/>
                    </w:rPr>
                  </w:pPr>
                </w:p>
                <w:p w14:paraId="79A54982" w14:textId="77777777" w:rsidR="002F6C10" w:rsidRPr="002F6C10" w:rsidRDefault="00A45A05" w:rsidP="002F6C10">
                  <w:pPr>
                    <w:spacing w:line="240" w:lineRule="auto"/>
                    <w:jc w:val="both"/>
                    <w:rPr>
                      <w:rFonts w:asciiTheme="majorHAnsi" w:hAnsiTheme="majorHAnsi"/>
                      <w:i/>
                    </w:rPr>
                  </w:pPr>
                  <w:r w:rsidRPr="00A45A05">
                    <w:rPr>
                      <w:rFonts w:asciiTheme="majorHAnsi" w:hAnsiTheme="majorHAnsi"/>
                    </w:rPr>
                    <w:t xml:space="preserve"> </w:t>
                  </w:r>
                  <w:r w:rsidRPr="00A45A05">
                    <w:rPr>
                      <w:rFonts w:asciiTheme="majorHAnsi" w:hAnsiTheme="majorHAnsi"/>
                      <w:i/>
                    </w:rPr>
                    <w:t>Update and send invoices to well over a thousand different clients with specific and unique recurring tuition fee structures</w:t>
                  </w:r>
                  <w:r w:rsidR="002F6C10">
                    <w:rPr>
                      <w:rFonts w:asciiTheme="majorHAnsi" w:hAnsiTheme="majorHAnsi"/>
                      <w:i/>
                    </w:rPr>
                    <w:t xml:space="preserve"> and payments.</w:t>
                  </w:r>
                </w:p>
                <w:p w14:paraId="5501FACF" w14:textId="77777777" w:rsidR="00A45A05" w:rsidRPr="00C95FE3" w:rsidRDefault="00A45A05" w:rsidP="00A45A05">
                  <w:pPr>
                    <w:pStyle w:val="Heading4"/>
                    <w:rPr>
                      <w:b w:val="0"/>
                    </w:rPr>
                  </w:pPr>
                  <w:r>
                    <w:t xml:space="preserve">Accounting Clerk – </w:t>
                  </w:r>
                  <w:r>
                    <w:rPr>
                      <w:b w:val="0"/>
                    </w:rPr>
                    <w:t>McKinney &amp; Associate CPAs</w:t>
                  </w:r>
                </w:p>
                <w:p w14:paraId="47FFB755" w14:textId="77777777" w:rsidR="00A45A05" w:rsidRDefault="00C24DF1" w:rsidP="00A45A05">
                  <w:pPr>
                    <w:pStyle w:val="Heading5"/>
                  </w:pPr>
                  <w:r>
                    <w:t>DECEMBER</w:t>
                  </w:r>
                  <w:r w:rsidR="00A45A05">
                    <w:t xml:space="preserve"> 2014 – </w:t>
                  </w:r>
                  <w:r>
                    <w:t>APRIL 2015</w:t>
                  </w:r>
                </w:p>
                <w:p w14:paraId="38291371" w14:textId="77777777" w:rsidR="002F6C10" w:rsidRDefault="00C24DF1" w:rsidP="00C24DF1">
                  <w:pPr>
                    <w:jc w:val="both"/>
                    <w:rPr>
                      <w:rFonts w:asciiTheme="majorHAnsi" w:hAnsiTheme="majorHAnsi"/>
                      <w:i/>
                    </w:rPr>
                  </w:pPr>
                  <w:r w:rsidRPr="00C24DF1">
                    <w:rPr>
                      <w:rFonts w:asciiTheme="majorHAnsi" w:hAnsiTheme="majorHAnsi"/>
                      <w:i/>
                    </w:rPr>
                    <w:t xml:space="preserve">Performed bookkeeping for various clients and businesses including data </w:t>
                  </w:r>
                </w:p>
                <w:p w14:paraId="1ADBAE8B" w14:textId="77777777" w:rsidR="00C24DF1" w:rsidRDefault="00C24DF1" w:rsidP="00EB4503">
                  <w:pPr>
                    <w:jc w:val="both"/>
                    <w:rPr>
                      <w:rFonts w:asciiTheme="majorHAnsi" w:hAnsiTheme="majorHAnsi"/>
                      <w:i/>
                    </w:rPr>
                  </w:pPr>
                  <w:r w:rsidRPr="00C24DF1">
                    <w:rPr>
                      <w:rFonts w:asciiTheme="majorHAnsi" w:hAnsiTheme="majorHAnsi"/>
                      <w:i/>
                    </w:rPr>
                    <w:lastRenderedPageBreak/>
                    <w:t>entry, reconciliation of multiple accounts, preparing financial statements and general ledgers.</w:t>
                  </w:r>
                </w:p>
                <w:p w14:paraId="78C3D1D3" w14:textId="77777777" w:rsidR="00EB4503" w:rsidRPr="00C24DF1" w:rsidRDefault="00EB4503" w:rsidP="00EB4503">
                  <w:pPr>
                    <w:jc w:val="both"/>
                    <w:rPr>
                      <w:rFonts w:asciiTheme="majorHAnsi" w:hAnsiTheme="majorHAnsi"/>
                      <w:i/>
                    </w:rPr>
                  </w:pPr>
                </w:p>
                <w:p w14:paraId="0B5588DC" w14:textId="77777777" w:rsidR="00C420C8" w:rsidRPr="00C24DF1" w:rsidRDefault="00C24DF1" w:rsidP="00EB4503">
                  <w:pPr>
                    <w:jc w:val="both"/>
                    <w:rPr>
                      <w:rFonts w:asciiTheme="majorHAnsi" w:hAnsiTheme="majorHAnsi"/>
                      <w:i/>
                    </w:rPr>
                  </w:pPr>
                  <w:r w:rsidRPr="00C24DF1">
                    <w:rPr>
                      <w:rFonts w:asciiTheme="majorHAnsi" w:hAnsiTheme="majorHAnsi"/>
                      <w:i/>
                    </w:rPr>
                    <w:t xml:space="preserve">Executed general administration functions for the firm including answering phones, organizing files, mailing returns, scheduling meetings and handling payments. </w:t>
                  </w:r>
                </w:p>
                <w:p w14:paraId="6B70277A" w14:textId="77777777" w:rsidR="00C24DF1" w:rsidRPr="00C95FE3" w:rsidRDefault="002F6C10" w:rsidP="00C24DF1">
                  <w:pPr>
                    <w:pStyle w:val="Heading4"/>
                    <w:rPr>
                      <w:b w:val="0"/>
                    </w:rPr>
                  </w:pPr>
                  <w:r>
                    <w:t>ACTIVITIES DIRECTOR &amp; COACH</w:t>
                  </w:r>
                  <w:r w:rsidR="00C24DF1">
                    <w:t xml:space="preserve"> – </w:t>
                  </w:r>
                  <w:r>
                    <w:rPr>
                      <w:b w:val="0"/>
                    </w:rPr>
                    <w:t>DUKE CITY AQUATICS</w:t>
                  </w:r>
                </w:p>
                <w:p w14:paraId="48A75F11" w14:textId="77777777" w:rsidR="00C24DF1" w:rsidRDefault="002F6C10" w:rsidP="00C24DF1">
                  <w:pPr>
                    <w:pStyle w:val="Heading5"/>
                  </w:pPr>
                  <w:r>
                    <w:t>AUGUST 2012</w:t>
                  </w:r>
                  <w:r w:rsidR="00C24DF1">
                    <w:t xml:space="preserve"> – MAY 2018</w:t>
                  </w:r>
                </w:p>
                <w:p w14:paraId="57F6F0CE" w14:textId="77777777" w:rsidR="002F6C10" w:rsidRDefault="002F6C10" w:rsidP="002F6C10">
                  <w:pPr>
                    <w:jc w:val="both"/>
                    <w:rPr>
                      <w:rFonts w:asciiTheme="majorHAnsi" w:hAnsiTheme="majorHAnsi"/>
                    </w:rPr>
                  </w:pPr>
                  <w:r w:rsidRPr="002F6C10">
                    <w:rPr>
                      <w:rFonts w:asciiTheme="majorHAnsi" w:hAnsiTheme="majorHAnsi"/>
                      <w:i/>
                    </w:rPr>
                    <w:t>Coordinated and organized team events,</w:t>
                  </w:r>
                  <w:r>
                    <w:rPr>
                      <w:rFonts w:asciiTheme="majorHAnsi" w:hAnsiTheme="majorHAnsi"/>
                      <w:i/>
                    </w:rPr>
                    <w:t xml:space="preserve"> practices, water polo game </w:t>
                  </w:r>
                  <w:r w:rsidR="00171231">
                    <w:rPr>
                      <w:rFonts w:asciiTheme="majorHAnsi" w:hAnsiTheme="majorHAnsi"/>
                      <w:i/>
                    </w:rPr>
                    <w:t xml:space="preserve">strategies, </w:t>
                  </w:r>
                  <w:r w:rsidR="00171231" w:rsidRPr="002F6C10">
                    <w:rPr>
                      <w:rFonts w:asciiTheme="majorHAnsi" w:hAnsiTheme="majorHAnsi"/>
                      <w:i/>
                    </w:rPr>
                    <w:t>tournaments</w:t>
                  </w:r>
                  <w:r w:rsidRPr="002F6C10">
                    <w:rPr>
                      <w:rFonts w:asciiTheme="majorHAnsi" w:hAnsiTheme="majorHAnsi"/>
                      <w:i/>
                    </w:rPr>
                    <w:t>, fundraisers, meetings, travel trips, volunteers, and staff.</w:t>
                  </w:r>
                  <w:r w:rsidRPr="002F6C10">
                    <w:rPr>
                      <w:rFonts w:asciiTheme="majorHAnsi" w:hAnsiTheme="majorHAnsi"/>
                    </w:rPr>
                    <w:t xml:space="preserve"> </w:t>
                  </w:r>
                </w:p>
                <w:p w14:paraId="378102AD" w14:textId="77777777" w:rsidR="002F6C10" w:rsidRPr="00C95FE3" w:rsidRDefault="002F6C10" w:rsidP="002F6C10">
                  <w:pPr>
                    <w:pStyle w:val="Heading4"/>
                    <w:rPr>
                      <w:b w:val="0"/>
                    </w:rPr>
                  </w:pPr>
                  <w:r>
                    <w:t>Head Guard &amp; Coach –</w:t>
                  </w:r>
                  <w:r>
                    <w:rPr>
                      <w:b w:val="0"/>
                    </w:rPr>
                    <w:t xml:space="preserve"> West Mesa Aquatic Center</w:t>
                  </w:r>
                </w:p>
                <w:p w14:paraId="6B5079A4" w14:textId="77777777" w:rsidR="002F6C10" w:rsidRDefault="002F6C10" w:rsidP="002F6C10">
                  <w:pPr>
                    <w:pStyle w:val="Heading5"/>
                  </w:pPr>
                  <w:r>
                    <w:t>AUGUST 2012 – MAY 2018</w:t>
                  </w:r>
                </w:p>
                <w:p w14:paraId="09577DC5" w14:textId="77777777" w:rsidR="00EB4503" w:rsidRDefault="002F6C10" w:rsidP="00EB4503">
                  <w:pPr>
                    <w:jc w:val="both"/>
                    <w:rPr>
                      <w:i/>
                    </w:rPr>
                  </w:pPr>
                  <w:r w:rsidRPr="002F6C10">
                    <w:rPr>
                      <w:i/>
                    </w:rPr>
                    <w:t>Organized, trained and certified dozens of lifeguards and swim coaches in Red Cross First Aid and Water Safety.</w:t>
                  </w:r>
                </w:p>
                <w:p w14:paraId="7C80A556" w14:textId="77777777" w:rsidR="00EB4503" w:rsidRPr="002F6C10" w:rsidRDefault="00EB4503" w:rsidP="00EB4503">
                  <w:pPr>
                    <w:jc w:val="both"/>
                    <w:rPr>
                      <w:i/>
                    </w:rPr>
                  </w:pPr>
                </w:p>
                <w:p w14:paraId="6E53CBFA" w14:textId="77777777" w:rsidR="002F6C10" w:rsidRDefault="002F6C10" w:rsidP="00EB4503">
                  <w:pPr>
                    <w:jc w:val="both"/>
                    <w:rPr>
                      <w:i/>
                    </w:rPr>
                  </w:pPr>
                  <w:r w:rsidRPr="002F6C10">
                    <w:rPr>
                      <w:i/>
                    </w:rPr>
                    <w:t>Designed an advertising and public outreach campaign that quintupled the number of athletes on New Mexico's flagship Aquatic Center's swim team.</w:t>
                  </w:r>
                </w:p>
                <w:p w14:paraId="1FC519DA" w14:textId="77777777" w:rsidR="00EB4503" w:rsidRPr="002F6C10" w:rsidRDefault="00EB4503" w:rsidP="00EB4503">
                  <w:pPr>
                    <w:jc w:val="both"/>
                    <w:rPr>
                      <w:i/>
                    </w:rPr>
                  </w:pPr>
                </w:p>
                <w:p w14:paraId="677D868D" w14:textId="77777777" w:rsidR="002F6C10" w:rsidRPr="002F6C10" w:rsidRDefault="002F6C10" w:rsidP="00EB4503">
                  <w:pPr>
                    <w:jc w:val="both"/>
                    <w:rPr>
                      <w:rFonts w:asciiTheme="majorHAnsi" w:hAnsiTheme="majorHAnsi"/>
                    </w:rPr>
                  </w:pPr>
                  <w:r w:rsidRPr="002F6C10">
                    <w:rPr>
                      <w:rFonts w:asciiTheme="majorHAnsi" w:hAnsiTheme="majorHAnsi"/>
                      <w:i/>
                    </w:rPr>
                    <w:t>Instructed, lead and motivated a swim team of 80 plus athletes to go from 12th place at City Championships one year to 4th place the next</w:t>
                  </w:r>
                  <w:r w:rsidRPr="002F6C10">
                    <w:rPr>
                      <w:rFonts w:asciiTheme="majorHAnsi" w:hAnsiTheme="majorHAnsi"/>
                    </w:rPr>
                    <w:t>.</w:t>
                  </w:r>
                </w:p>
              </w:tc>
            </w:tr>
            <w:tr w:rsidR="00C420C8" w14:paraId="04CF3778" w14:textId="77777777" w:rsidTr="00F26EE5">
              <w:trPr>
                <w:trHeight w:val="3672"/>
              </w:trPr>
              <w:tc>
                <w:tcPr>
                  <w:tcW w:w="6913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6C5E975E" w14:textId="77777777" w:rsidR="00C420C8" w:rsidRPr="005152F2" w:rsidRDefault="004F1810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4973CBE59A7D48E792759932C811EBA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Education</w:t>
                      </w:r>
                    </w:sdtContent>
                  </w:sdt>
                </w:p>
                <w:p w14:paraId="03E1D110" w14:textId="77777777" w:rsidR="00C420C8" w:rsidRPr="002F6C10" w:rsidRDefault="002F6C10" w:rsidP="002B3890">
                  <w:pPr>
                    <w:pStyle w:val="Heading4"/>
                    <w:rPr>
                      <w:b w:val="0"/>
                    </w:rPr>
                  </w:pPr>
                  <w:r>
                    <w:t>University of New Mexico</w:t>
                  </w:r>
                </w:p>
                <w:p w14:paraId="091DF31C" w14:textId="77777777" w:rsidR="00C420C8" w:rsidRPr="005152F2" w:rsidRDefault="002F6C10" w:rsidP="007B2F5C">
                  <w:pPr>
                    <w:pStyle w:val="Heading5"/>
                  </w:pPr>
                  <w:r>
                    <w:t>College of Arts and Sciences</w:t>
                  </w:r>
                </w:p>
                <w:p w14:paraId="5D0437A9" w14:textId="77777777" w:rsidR="00C420C8" w:rsidRPr="00EB4503" w:rsidRDefault="002F6C10" w:rsidP="00EB4503">
                  <w:pPr>
                    <w:jc w:val="both"/>
                    <w:rPr>
                      <w:b/>
                      <w:i/>
                    </w:rPr>
                  </w:pPr>
                  <w:r w:rsidRPr="00EB4503">
                    <w:rPr>
                      <w:i/>
                    </w:rPr>
                    <w:t xml:space="preserve">Double </w:t>
                  </w:r>
                  <w:r w:rsidR="00EB4503" w:rsidRPr="00EB4503">
                    <w:rPr>
                      <w:i/>
                    </w:rPr>
                    <w:t xml:space="preserve">Majored in Economics and Political Science in May of 2014. </w:t>
                  </w:r>
                  <w:r w:rsidR="00EB4503" w:rsidRPr="00EB4503">
                    <w:rPr>
                      <w:b/>
                      <w:i/>
                    </w:rPr>
                    <w:t>GPA: 3.47</w:t>
                  </w:r>
                </w:p>
                <w:p w14:paraId="05D83AF8" w14:textId="77777777" w:rsidR="00EB4503" w:rsidRPr="002F6C10" w:rsidRDefault="00EB4503" w:rsidP="00EB4503">
                  <w:pPr>
                    <w:pStyle w:val="Heading4"/>
                    <w:rPr>
                      <w:b w:val="0"/>
                    </w:rPr>
                  </w:pPr>
                  <w:r>
                    <w:t>Central New Mexico Community College</w:t>
                  </w:r>
                </w:p>
                <w:p w14:paraId="535AF723" w14:textId="77777777" w:rsidR="00EB4503" w:rsidRPr="005152F2" w:rsidRDefault="00EB4503" w:rsidP="00EB4503">
                  <w:pPr>
                    <w:pStyle w:val="Heading5"/>
                  </w:pPr>
                  <w:r>
                    <w:t>Accounting Department</w:t>
                  </w:r>
                </w:p>
                <w:p w14:paraId="63C7D8A6" w14:textId="77777777" w:rsidR="00EB4503" w:rsidRPr="00EB4503" w:rsidRDefault="00EB4503" w:rsidP="00EB4503">
                  <w:pPr>
                    <w:jc w:val="both"/>
                    <w:rPr>
                      <w:i/>
                    </w:rPr>
                  </w:pPr>
                  <w:r w:rsidRPr="00EB4503">
                    <w:rPr>
                      <w:i/>
                    </w:rPr>
                    <w:t xml:space="preserve">Certified Public Accounting Preparation Program Certificate of Completion in December of 2017. </w:t>
                  </w:r>
                  <w:r w:rsidRPr="00EB4503">
                    <w:rPr>
                      <w:b/>
                      <w:i/>
                    </w:rPr>
                    <w:t>GPA: 3.91</w:t>
                  </w:r>
                </w:p>
              </w:tc>
            </w:tr>
          </w:tbl>
          <w:p w14:paraId="1C8F9DEF" w14:textId="77777777" w:rsidR="00C420C8" w:rsidRPr="005152F2" w:rsidRDefault="00C420C8" w:rsidP="003856C9"/>
        </w:tc>
      </w:tr>
    </w:tbl>
    <w:p w14:paraId="480F5CB8" w14:textId="77777777" w:rsidR="0090552C" w:rsidRDefault="0090552C" w:rsidP="00171231">
      <w:pPr>
        <w:pStyle w:val="Heading4"/>
      </w:pPr>
    </w:p>
    <w:sectPr w:rsidR="0090552C" w:rsidSect="00FE20E6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bhuffman4444@gmail.com" w:date="2019-01-19T09:31:00Z" w:initials="b">
    <w:p w14:paraId="1F783D92" w14:textId="77777777" w:rsidR="00D66630" w:rsidRDefault="00D66630">
      <w:pPr>
        <w:pStyle w:val="CommentText"/>
      </w:pPr>
      <w:r>
        <w:rPr>
          <w:rStyle w:val="CommentReference"/>
        </w:rPr>
        <w:annotationRef/>
      </w:r>
      <w:r>
        <w:t xml:space="preserve">When add Deep Dive Bootcamp to Resume combine dates with Atkinson, delete/combine description, and just add that you started out as a Temp and then they wanted to keep you on.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783D9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783D92" w16cid:durableId="1FED6C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AD1FD" w14:textId="77777777" w:rsidR="004F1810" w:rsidRDefault="004F1810" w:rsidP="003856C9">
      <w:pPr>
        <w:spacing w:after="0" w:line="240" w:lineRule="auto"/>
      </w:pPr>
      <w:r>
        <w:separator/>
      </w:r>
    </w:p>
  </w:endnote>
  <w:endnote w:type="continuationSeparator" w:id="0">
    <w:p w14:paraId="41AB4958" w14:textId="77777777" w:rsidR="004F1810" w:rsidRDefault="004F1810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CE005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3EB0B02D" wp14:editId="1B637AD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22FBFDD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3F5FDB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A45E3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5604A072" wp14:editId="0A8C0E3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1A72240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B96B0" w14:textId="77777777" w:rsidR="004F1810" w:rsidRDefault="004F1810" w:rsidP="003856C9">
      <w:pPr>
        <w:spacing w:after="0" w:line="240" w:lineRule="auto"/>
      </w:pPr>
      <w:r>
        <w:separator/>
      </w:r>
    </w:p>
  </w:footnote>
  <w:footnote w:type="continuationSeparator" w:id="0">
    <w:p w14:paraId="6B77DBA8" w14:textId="77777777" w:rsidR="004F1810" w:rsidRDefault="004F1810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1FBFF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4077F5C5" wp14:editId="551C6DE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B9D6034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AF679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526CC221" wp14:editId="31604A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A829B2C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huffman4444@gmail.com">
    <w15:presenceInfo w15:providerId="Windows Live" w15:userId="90384e2ebd22ff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4B"/>
    <w:rsid w:val="00052BE1"/>
    <w:rsid w:val="0007412A"/>
    <w:rsid w:val="0010199E"/>
    <w:rsid w:val="0010257B"/>
    <w:rsid w:val="001166C2"/>
    <w:rsid w:val="001503AC"/>
    <w:rsid w:val="00171231"/>
    <w:rsid w:val="001765FE"/>
    <w:rsid w:val="0019561F"/>
    <w:rsid w:val="001B32D2"/>
    <w:rsid w:val="00267D85"/>
    <w:rsid w:val="00283B81"/>
    <w:rsid w:val="00293B83"/>
    <w:rsid w:val="002A3621"/>
    <w:rsid w:val="002A384B"/>
    <w:rsid w:val="002A4C3B"/>
    <w:rsid w:val="002B3890"/>
    <w:rsid w:val="002B7747"/>
    <w:rsid w:val="002C77B9"/>
    <w:rsid w:val="002F485A"/>
    <w:rsid w:val="002F6C10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22BB"/>
    <w:rsid w:val="004F1810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731D03"/>
    <w:rsid w:val="00743379"/>
    <w:rsid w:val="00747550"/>
    <w:rsid w:val="007803B7"/>
    <w:rsid w:val="00793705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0552C"/>
    <w:rsid w:val="00914DAF"/>
    <w:rsid w:val="0093286E"/>
    <w:rsid w:val="009D1627"/>
    <w:rsid w:val="00A42F91"/>
    <w:rsid w:val="00A45A05"/>
    <w:rsid w:val="00A64DED"/>
    <w:rsid w:val="00A7686A"/>
    <w:rsid w:val="00AF1258"/>
    <w:rsid w:val="00B01E52"/>
    <w:rsid w:val="00B4675A"/>
    <w:rsid w:val="00B550FC"/>
    <w:rsid w:val="00B85871"/>
    <w:rsid w:val="00B93310"/>
    <w:rsid w:val="00BB3B21"/>
    <w:rsid w:val="00BC1F18"/>
    <w:rsid w:val="00BD2E58"/>
    <w:rsid w:val="00BF6BAB"/>
    <w:rsid w:val="00C007A5"/>
    <w:rsid w:val="00C24DF1"/>
    <w:rsid w:val="00C420C8"/>
    <w:rsid w:val="00C4403A"/>
    <w:rsid w:val="00C95FE3"/>
    <w:rsid w:val="00CC0355"/>
    <w:rsid w:val="00CE0793"/>
    <w:rsid w:val="00CE6306"/>
    <w:rsid w:val="00D11C4D"/>
    <w:rsid w:val="00D135C3"/>
    <w:rsid w:val="00D5067A"/>
    <w:rsid w:val="00D66630"/>
    <w:rsid w:val="00D922B8"/>
    <w:rsid w:val="00DC0F74"/>
    <w:rsid w:val="00DC79BB"/>
    <w:rsid w:val="00DF0A0F"/>
    <w:rsid w:val="00E34D58"/>
    <w:rsid w:val="00E6105F"/>
    <w:rsid w:val="00E941EF"/>
    <w:rsid w:val="00EB1C1B"/>
    <w:rsid w:val="00EB4503"/>
    <w:rsid w:val="00F077AE"/>
    <w:rsid w:val="00F14687"/>
    <w:rsid w:val="00F26EE5"/>
    <w:rsid w:val="00F56435"/>
    <w:rsid w:val="00F61DC3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42299"/>
  <w15:chartTrackingRefBased/>
  <w15:docId w15:val="{80E1DE71-435A-42F8-A6C3-BC559963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character" w:styleId="UnresolvedMention">
    <w:name w:val="Unresolved Mention"/>
    <w:basedOn w:val="DefaultParagraphFont"/>
    <w:uiPriority w:val="99"/>
    <w:semiHidden/>
    <w:unhideWhenUsed/>
    <w:rsid w:val="009055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16/09/relationships/commentsIds" Target="commentsIds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comments" Target="comments.xml"/><Relationship Id="rId23" Type="http://schemas.microsoft.com/office/2011/relationships/people" Target="peop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flaticon.com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uff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48F73114D849E0A56756860EB13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2C9FA-A84D-4EA5-AC1C-DF7D79E9B7EB}"/>
      </w:docPartPr>
      <w:docPartBody>
        <w:p w:rsidR="00C75C8E" w:rsidRDefault="004E7BD4">
          <w:pPr>
            <w:pStyle w:val="8148F73114D849E0A56756860EB13B3F"/>
          </w:pPr>
          <w:r>
            <w:t>Objective</w:t>
          </w:r>
        </w:p>
      </w:docPartBody>
    </w:docPart>
    <w:docPart>
      <w:docPartPr>
        <w:name w:val="10D4FA9B8BC7477D93E406C473619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111FD-3A51-4B69-8669-9C44C804DB5C}"/>
      </w:docPartPr>
      <w:docPartBody>
        <w:p w:rsidR="00C75C8E" w:rsidRDefault="004E7BD4">
          <w:pPr>
            <w:pStyle w:val="10D4FA9B8BC7477D93E406C473619661"/>
          </w:pPr>
          <w:r>
            <w:t>Skills</w:t>
          </w:r>
        </w:p>
      </w:docPartBody>
    </w:docPart>
    <w:docPart>
      <w:docPartPr>
        <w:name w:val="D7617F21982A4D54B20045634CD0B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8AE9C-E895-4AAE-ACE4-B0CE1A129321}"/>
      </w:docPartPr>
      <w:docPartBody>
        <w:p w:rsidR="00C75C8E" w:rsidRDefault="004E7BD4">
          <w:pPr>
            <w:pStyle w:val="D7617F21982A4D54B20045634CD0B6D3"/>
          </w:pPr>
          <w:r w:rsidRPr="005152F2">
            <w:t>Experience</w:t>
          </w:r>
        </w:p>
      </w:docPartBody>
    </w:docPart>
    <w:docPart>
      <w:docPartPr>
        <w:name w:val="4973CBE59A7D48E792759932C811E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BCBC5-7FEC-4E4E-BEDB-A1D7DF5A86C2}"/>
      </w:docPartPr>
      <w:docPartBody>
        <w:p w:rsidR="00C75C8E" w:rsidRDefault="004E7BD4">
          <w:pPr>
            <w:pStyle w:val="4973CBE59A7D48E792759932C811EBA8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57"/>
    <w:rsid w:val="004E7BD4"/>
    <w:rsid w:val="007B254E"/>
    <w:rsid w:val="00C75C8E"/>
    <w:rsid w:val="00D03BD8"/>
    <w:rsid w:val="00E1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376A5958344A3C835C2E5DEC8E68A6">
    <w:name w:val="02376A5958344A3C835C2E5DEC8E68A6"/>
  </w:style>
  <w:style w:type="paragraph" w:customStyle="1" w:styleId="678A5B4250DD4617BCC5F72AC42E8BEF">
    <w:name w:val="678A5B4250DD4617BCC5F72AC42E8BEF"/>
  </w:style>
  <w:style w:type="paragraph" w:customStyle="1" w:styleId="3AB99435242B4E7ABB0BFFF575CF57F0">
    <w:name w:val="3AB99435242B4E7ABB0BFFF575CF57F0"/>
  </w:style>
  <w:style w:type="paragraph" w:customStyle="1" w:styleId="EA4BD3E383B2408EA921F425BF600FDE">
    <w:name w:val="EA4BD3E383B2408EA921F425BF600FDE"/>
  </w:style>
  <w:style w:type="paragraph" w:customStyle="1" w:styleId="4E306769B94D4AA79C1CC2A19BF4A761">
    <w:name w:val="4E306769B94D4AA79C1CC2A19BF4A761"/>
  </w:style>
  <w:style w:type="paragraph" w:customStyle="1" w:styleId="8148F73114D849E0A56756860EB13B3F">
    <w:name w:val="8148F73114D849E0A56756860EB13B3F"/>
  </w:style>
  <w:style w:type="paragraph" w:customStyle="1" w:styleId="2F2288064A044E10BEBF82AEB975A9BF">
    <w:name w:val="2F2288064A044E10BEBF82AEB975A9BF"/>
  </w:style>
  <w:style w:type="paragraph" w:customStyle="1" w:styleId="10D4FA9B8BC7477D93E406C473619661">
    <w:name w:val="10D4FA9B8BC7477D93E406C473619661"/>
  </w:style>
  <w:style w:type="paragraph" w:customStyle="1" w:styleId="29307431F6D34E65BB4A093754628D3B">
    <w:name w:val="29307431F6D34E65BB4A093754628D3B"/>
  </w:style>
  <w:style w:type="paragraph" w:customStyle="1" w:styleId="D7617F21982A4D54B20045634CD0B6D3">
    <w:name w:val="D7617F21982A4D54B20045634CD0B6D3"/>
  </w:style>
  <w:style w:type="paragraph" w:customStyle="1" w:styleId="6B6B7AB7A1E44E49A8FFD00F78A8F8FA">
    <w:name w:val="6B6B7AB7A1E44E49A8FFD00F78A8F8FA"/>
  </w:style>
  <w:style w:type="paragraph" w:customStyle="1" w:styleId="58721E91A42A43DB85D018C8E87823C2">
    <w:name w:val="58721E91A42A43DB85D018C8E87823C2"/>
  </w:style>
  <w:style w:type="paragraph" w:customStyle="1" w:styleId="5D18DF3DDC5749D192C3CBE3A7911A23">
    <w:name w:val="5D18DF3DDC5749D192C3CBE3A7911A23"/>
  </w:style>
  <w:style w:type="paragraph" w:customStyle="1" w:styleId="D0589BE647924F79AA442D998EA2E730">
    <w:name w:val="D0589BE647924F79AA442D998EA2E730"/>
  </w:style>
  <w:style w:type="paragraph" w:customStyle="1" w:styleId="D40ECE24E5E74DC99CA74822891BDF39">
    <w:name w:val="D40ECE24E5E74DC99CA74822891BDF39"/>
  </w:style>
  <w:style w:type="paragraph" w:customStyle="1" w:styleId="DAD57D7A13204384B268D8B0A2E37957">
    <w:name w:val="DAD57D7A13204384B268D8B0A2E37957"/>
  </w:style>
  <w:style w:type="paragraph" w:customStyle="1" w:styleId="10963C43A40541AD80BCDE3F9293B337">
    <w:name w:val="10963C43A40541AD80BCDE3F9293B337"/>
  </w:style>
  <w:style w:type="paragraph" w:customStyle="1" w:styleId="74A899B86859442F9190A7AEED9A136B">
    <w:name w:val="74A899B86859442F9190A7AEED9A136B"/>
  </w:style>
  <w:style w:type="paragraph" w:customStyle="1" w:styleId="4973CBE59A7D48E792759932C811EBA8">
    <w:name w:val="4973CBE59A7D48E792759932C811EBA8"/>
  </w:style>
  <w:style w:type="paragraph" w:customStyle="1" w:styleId="042C16AF7E214C1B817C1C905C832861">
    <w:name w:val="042C16AF7E214C1B817C1C905C832861"/>
  </w:style>
  <w:style w:type="paragraph" w:customStyle="1" w:styleId="C454861FDFF8424F809E3DD756C91DB1">
    <w:name w:val="C454861FDFF8424F809E3DD756C91DB1"/>
  </w:style>
  <w:style w:type="paragraph" w:customStyle="1" w:styleId="7291CA5BEA604419AC8F96B2F71FA271">
    <w:name w:val="7291CA5BEA604419AC8F96B2F71FA271"/>
  </w:style>
  <w:style w:type="paragraph" w:customStyle="1" w:styleId="79281B50E8C34AE49BFD46A32A98D789">
    <w:name w:val="79281B50E8C34AE49BFD46A32A98D789"/>
  </w:style>
  <w:style w:type="paragraph" w:customStyle="1" w:styleId="522073B48FD847C4B0D4089C64503F32">
    <w:name w:val="522073B48FD847C4B0D4089C64503F32"/>
  </w:style>
  <w:style w:type="paragraph" w:customStyle="1" w:styleId="E5F6C485B7AF4FE88306115F1A3224FF">
    <w:name w:val="E5F6C485B7AF4FE88306115F1A3224FF"/>
    <w:rsid w:val="00E17B57"/>
  </w:style>
  <w:style w:type="paragraph" w:customStyle="1" w:styleId="07DBE16E3E774565BC28548E4FFCE497">
    <w:name w:val="07DBE16E3E774565BC28548E4FFCE497"/>
    <w:rsid w:val="00E17B57"/>
  </w:style>
  <w:style w:type="paragraph" w:customStyle="1" w:styleId="60703815FB1340DB85F2C7C61B2E5C55">
    <w:name w:val="60703815FB1340DB85F2C7C61B2E5C55"/>
    <w:rsid w:val="00E17B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4</TotalTime>
  <Pages>3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bhuff</dc:creator>
  <cp:keywords/>
  <dc:description/>
  <cp:lastModifiedBy>bhuffman4444@gmail.com</cp:lastModifiedBy>
  <cp:revision>5</cp:revision>
  <dcterms:created xsi:type="dcterms:W3CDTF">2019-01-19T17:14:00Z</dcterms:created>
  <dcterms:modified xsi:type="dcterms:W3CDTF">2019-01-23T17:51:00Z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