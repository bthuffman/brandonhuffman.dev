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:rsidTr="00C420C8">
        <w:tc>
          <w:tcPr>
            <w:tcW w:w="3023" w:type="dxa"/>
          </w:tcPr>
          <w:p w:rsidR="00C420C8" w:rsidRPr="005152F2" w:rsidRDefault="002A384B" w:rsidP="003856C9">
            <w:pPr>
              <w:pStyle w:val="Heading1"/>
            </w:pPr>
            <w:r>
              <w:t>Brandon Huffman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3E75E8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2A384B" w:rsidRDefault="002A384B" w:rsidP="00441EB9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</w:rPr>
              <w:t>bt_huffman@msn.com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626A2A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2A384B" w:rsidP="00441EB9">
            <w:pPr>
              <w:pStyle w:val="Heading3"/>
            </w:pPr>
            <w:r>
              <w:t>(505) 350-4017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245820E3" wp14:editId="63F27C5B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0A57C9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VH5hgAAGe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NIOlUfmGAAAZ4wAAA4AAAAAAAAAAAAAAAAALgIAAGRycy9l&#10;Mm9Eb2MueG1sUEsBAi0AFAAGAAgAAAAhAGhHG9DYAAAAAwEAAA8AAAAAAAAAAAAAAAAAQBsAAGRy&#10;cy9kb3ducmV2LnhtbFBLBQYAAAAABAAEAPMAAABFHAAAAAA=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2A384B" w:rsidP="00441EB9">
            <w:pPr>
              <w:pStyle w:val="Heading3"/>
            </w:pPr>
            <w:r w:rsidRPr="002A384B">
              <w:rPr>
                <w:caps w:val="0"/>
              </w:rPr>
              <w:t>https://www.linkedin.com/in/brandon-huffman-33686527/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C420C8" w:rsidRPr="00441EB9" w:rsidRDefault="002A384B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caps w:val="0"/>
                    </w:rPr>
                    <w:t xml:space="preserve">Professional Development Site: </w:t>
                  </w:r>
                  <w:r w:rsidRPr="002A384B">
                    <w:rPr>
                      <w:caps w:val="0"/>
                    </w:rPr>
                    <w:t>https://bthuffman.github.io/</w:t>
                  </w: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AE144C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8148F73114D849E0A56756860EB13B3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</w:p>
                <w:p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E621653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2A384B" w:rsidP="00D11C4D">
                  <w:r>
                    <w:t xml:space="preserve">Web Developer seeking opportunity to bring knowledge of programming, design, and web applications to </w:t>
                  </w:r>
                  <w:r w:rsidR="00C95FE3">
                    <w:t>your company.</w:t>
                  </w: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AE144C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10D4FA9B8BC7477D93E406C47361966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Skills</w:t>
                      </w:r>
                    </w:sdtContent>
                  </w:sdt>
                </w:p>
                <w:p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BC1D606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C95FE3" w:rsidP="00463463">
                  <w:r>
                    <w:t>Detail Oriented</w:t>
                  </w:r>
                </w:p>
                <w:p w:rsidR="00C95FE3" w:rsidRDefault="00C95FE3" w:rsidP="00463463">
                  <w:r>
                    <w:t>Analytical</w:t>
                  </w:r>
                </w:p>
                <w:p w:rsidR="00C95FE3" w:rsidRDefault="00C95FE3" w:rsidP="00463463">
                  <w:r>
                    <w:t>Organized</w:t>
                  </w:r>
                </w:p>
                <w:p w:rsidR="00C95FE3" w:rsidRDefault="00C24DF1" w:rsidP="0046346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F4B3664" wp14:editId="53724D47">
                        <wp:extent cx="411480" cy="387832"/>
                        <wp:effectExtent l="0" t="0" r="762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7"/>
                                <a:srcRect l="76282" t="12821" r="12564" b="707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11480" cy="3878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24DF1" w:rsidRDefault="00C24DF1" w:rsidP="00463463">
                  <w:r>
                    <w:t>Programming Languages Competencies:</w:t>
                  </w:r>
                </w:p>
                <w:p w:rsidR="00C24DF1" w:rsidRDefault="0090552C" w:rsidP="00463463">
                  <w:r>
                    <w:t>HTML</w:t>
                  </w:r>
                </w:p>
                <w:p w:rsidR="0090552C" w:rsidRDefault="0090552C" w:rsidP="00463463">
                  <w:r>
                    <w:t>CSS</w:t>
                  </w:r>
                </w:p>
                <w:p w:rsidR="0090552C" w:rsidRDefault="0090552C" w:rsidP="00463463">
                  <w:r>
                    <w:t>Javascript</w:t>
                  </w:r>
                </w:p>
                <w:p w:rsidR="0090552C" w:rsidRDefault="0090552C" w:rsidP="00463463">
                  <w:r>
                    <w:t>MySql</w:t>
                  </w:r>
                </w:p>
                <w:p w:rsidR="0090552C" w:rsidRPr="005152F2" w:rsidRDefault="0090552C" w:rsidP="00463463">
                  <w:bookmarkStart w:id="0" w:name="_GoBack"/>
                  <w:bookmarkEnd w:id="0"/>
                </w:p>
              </w:tc>
            </w:tr>
          </w:tbl>
          <w:p w:rsidR="00C420C8" w:rsidRDefault="00C420C8" w:rsidP="003856C9"/>
          <w:p w:rsidR="0090552C" w:rsidRDefault="0090552C" w:rsidP="003856C9">
            <w:r>
              <w:t>Attributions:</w:t>
            </w:r>
          </w:p>
          <w:p w:rsidR="0090552C" w:rsidRDefault="0090552C" w:rsidP="0090552C">
            <w:pPr>
              <w:pStyle w:val="NoSpacing"/>
            </w:pPr>
          </w:p>
          <w:p w:rsidR="0090552C" w:rsidRDefault="0090552C" w:rsidP="0090552C">
            <w:pPr>
              <w:pStyle w:val="NoSpacing"/>
            </w:pPr>
            <w:r>
              <w:t>Web Free</w:t>
            </w:r>
            <w:r>
              <w:t xml:space="preserve"> Icon made by monkik from </w:t>
            </w:r>
            <w:hyperlink r:id="rId8" w:history="1">
              <w:r w:rsidRPr="00F10403">
                <w:rPr>
                  <w:rStyle w:val="Hyperlink"/>
                </w:rPr>
                <w:t>www.flaticon.com</w:t>
              </w:r>
            </w:hyperlink>
          </w:p>
          <w:p w:rsidR="0090552C" w:rsidRDefault="0090552C" w:rsidP="003856C9"/>
          <w:p w:rsidR="0090552C" w:rsidRPr="005152F2" w:rsidRDefault="0090552C" w:rsidP="003856C9">
            <w:r>
              <w:t>R</w:t>
            </w:r>
            <w:r w:rsidRPr="0090552C">
              <w:t>ating</w:t>
            </w:r>
            <w:r>
              <w:t>s</w:t>
            </w:r>
            <w:r w:rsidRPr="0090552C">
              <w:t xml:space="preserve"> </w:t>
            </w:r>
            <w:r>
              <w:t xml:space="preserve">icons </w:t>
            </w:r>
            <w:r w:rsidRPr="0090552C">
              <w:t>by Guilhem from the Noun Project</w:t>
            </w:r>
          </w:p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AE144C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D7617F21982A4D54B20045634CD0B6D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:rsidR="00C420C8" w:rsidRPr="00C95FE3" w:rsidRDefault="00C95FE3" w:rsidP="002B3890">
                  <w:pPr>
                    <w:pStyle w:val="Heading4"/>
                    <w:rPr>
                      <w:b w:val="0"/>
                    </w:rPr>
                  </w:pPr>
                  <w:r>
                    <w:t xml:space="preserve">Bookeeper – </w:t>
                  </w:r>
                  <w:r>
                    <w:rPr>
                      <w:b w:val="0"/>
                    </w:rPr>
                    <w:t>Atkinson CPA’s</w:t>
                  </w:r>
                </w:p>
                <w:p w:rsidR="00C420C8" w:rsidRPr="005152F2" w:rsidRDefault="00C95FE3" w:rsidP="008F6337">
                  <w:pPr>
                    <w:pStyle w:val="Heading5"/>
                  </w:pPr>
                  <w:r>
                    <w:t>SEPTEMBER 2018 – NOVEMBER 2018</w:t>
                  </w:r>
                </w:p>
                <w:p w:rsidR="00C420C8" w:rsidRPr="00C95FE3" w:rsidRDefault="00C95FE3" w:rsidP="00C95FE3">
                  <w:pPr>
                    <w:jc w:val="both"/>
                    <w:rPr>
                      <w:rFonts w:asciiTheme="majorHAnsi" w:hAnsiTheme="majorHAnsi"/>
                    </w:rPr>
                  </w:pPr>
                  <w:r w:rsidRPr="00C95FE3">
                    <w:rPr>
                      <w:rFonts w:asciiTheme="majorHAnsi" w:hAnsiTheme="majorHAnsi"/>
                      <w:i/>
                    </w:rPr>
                    <w:t xml:space="preserve">Acquired </w:t>
                  </w:r>
                  <w:r w:rsidRPr="00C95FE3">
                    <w:rPr>
                      <w:rFonts w:asciiTheme="majorHAnsi" w:hAnsiTheme="majorHAnsi"/>
                      <w:i/>
                    </w:rPr>
                    <w:t>supporting documentation, analyzed financial information, classified business transactions, reconciled client accounts, generated financial reports and processed tax payments</w:t>
                  </w:r>
                  <w:r w:rsidRPr="00C95FE3">
                    <w:rPr>
                      <w:rFonts w:asciiTheme="majorHAnsi" w:hAnsiTheme="majorHAnsi"/>
                      <w:i/>
                    </w:rPr>
                    <w:t>.</w:t>
                  </w:r>
                </w:p>
                <w:p w:rsidR="00C95FE3" w:rsidRPr="00C95FE3" w:rsidRDefault="00C95FE3" w:rsidP="00C95FE3">
                  <w:pPr>
                    <w:pStyle w:val="Heading4"/>
                    <w:rPr>
                      <w:b w:val="0"/>
                    </w:rPr>
                  </w:pPr>
                  <w:r>
                    <w:t xml:space="preserve">BOOKKEEPER – </w:t>
                  </w:r>
                  <w:r>
                    <w:rPr>
                      <w:b w:val="0"/>
                    </w:rPr>
                    <w:t>Sabio Systems</w:t>
                  </w:r>
                </w:p>
                <w:p w:rsidR="00C420C8" w:rsidRDefault="00C95FE3" w:rsidP="00F91A9C">
                  <w:pPr>
                    <w:pStyle w:val="Heading5"/>
                  </w:pPr>
                  <w:r>
                    <w:t>MAY 2018 – SEPTERMBER 2018</w:t>
                  </w:r>
                </w:p>
                <w:p w:rsidR="00C95FE3" w:rsidRPr="00C95FE3" w:rsidRDefault="00C95FE3" w:rsidP="00C95FE3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i/>
                    </w:rPr>
                  </w:pPr>
                  <w:r w:rsidRPr="00C95FE3">
                    <w:rPr>
                      <w:rFonts w:asciiTheme="majorHAnsi" w:hAnsiTheme="majorHAnsi"/>
                      <w:i/>
                    </w:rPr>
                    <w:t xml:space="preserve">Carried out various administrative and bookkeeping tasks at Atkinson CPA’s including organizing files, entering transactions into accounting software, creating compilation reports for clients, recognizing errors and addressing inconsistencies.  </w:t>
                  </w:r>
                </w:p>
                <w:p w:rsidR="00C95FE3" w:rsidRPr="00C95FE3" w:rsidRDefault="00C95FE3" w:rsidP="00C95FE3">
                  <w:pPr>
                    <w:pStyle w:val="Heading4"/>
                    <w:rPr>
                      <w:b w:val="0"/>
                    </w:rPr>
                  </w:pPr>
                  <w:r>
                    <w:t xml:space="preserve">BOOKKEEPER – </w:t>
                  </w:r>
                  <w:r>
                    <w:rPr>
                      <w:b w:val="0"/>
                    </w:rPr>
                    <w:t>Duke CIty Aquatics</w:t>
                  </w:r>
                </w:p>
                <w:p w:rsidR="00C95FE3" w:rsidRDefault="00C95FE3" w:rsidP="00C95FE3">
                  <w:pPr>
                    <w:pStyle w:val="Heading5"/>
                  </w:pPr>
                  <w:r>
                    <w:t xml:space="preserve">SEPTERMBER 2014 </w:t>
                  </w:r>
                  <w:r>
                    <w:t xml:space="preserve">– </w:t>
                  </w:r>
                  <w:r>
                    <w:t>MAY 2018</w:t>
                  </w:r>
                </w:p>
                <w:p w:rsidR="00C95FE3" w:rsidRPr="00C95FE3" w:rsidRDefault="00C95FE3" w:rsidP="00C95FE3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i/>
                    </w:rPr>
                  </w:pPr>
                  <w:r w:rsidRPr="00C95FE3">
                    <w:rPr>
                      <w:rFonts w:asciiTheme="majorHAnsi" w:hAnsiTheme="majorHAnsi"/>
                      <w:i/>
                    </w:rPr>
                    <w:t>Organized over 5 years of backdated financial records and brought them up to date for corporate tax filing using Microsoft Excel and QuickBooks.</w:t>
                  </w:r>
                </w:p>
                <w:p w:rsidR="00C95FE3" w:rsidRPr="00C95FE3" w:rsidRDefault="00C95FE3" w:rsidP="00C95FE3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i/>
                    </w:rPr>
                  </w:pPr>
                </w:p>
                <w:p w:rsidR="00C95FE3" w:rsidRPr="00C95FE3" w:rsidRDefault="00C95FE3" w:rsidP="00C95FE3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i/>
                    </w:rPr>
                  </w:pPr>
                  <w:r w:rsidRPr="00C95FE3">
                    <w:rPr>
                      <w:rFonts w:asciiTheme="majorHAnsi" w:hAnsiTheme="majorHAnsi"/>
                      <w:i/>
                    </w:rPr>
                    <w:t>Reconcile corporation’s accounts, analyze financial</w:t>
                  </w:r>
                  <w:r w:rsidR="00A45A05">
                    <w:rPr>
                      <w:rFonts w:asciiTheme="majorHAnsi" w:hAnsiTheme="majorHAnsi"/>
                      <w:i/>
                    </w:rPr>
                    <w:t>s</w:t>
                  </w:r>
                  <w:r w:rsidRPr="00C95FE3">
                    <w:rPr>
                      <w:rFonts w:asciiTheme="majorHAnsi" w:hAnsiTheme="majorHAnsi"/>
                      <w:i/>
                    </w:rPr>
                    <w:t xml:space="preserve">, classify transactions, compile documentation, generate reports, and process payroll taxes. </w:t>
                  </w:r>
                </w:p>
                <w:p w:rsidR="00C95FE3" w:rsidRPr="00C95FE3" w:rsidRDefault="00C95FE3" w:rsidP="00C95FE3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i/>
                    </w:rPr>
                  </w:pPr>
                </w:p>
                <w:p w:rsidR="00C95FE3" w:rsidRPr="00C95FE3" w:rsidRDefault="00C95FE3" w:rsidP="00C95FE3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i/>
                    </w:rPr>
                  </w:pPr>
                  <w:r w:rsidRPr="00C95FE3">
                    <w:rPr>
                      <w:rFonts w:asciiTheme="majorHAnsi" w:hAnsiTheme="majorHAnsi"/>
                      <w:i/>
                    </w:rPr>
                    <w:t xml:space="preserve">Founded and maintain Duke’s Charitable Foundation, a 501 (c)(3) dedicated to raising funds for our athletes travel, competitions and equipment. </w:t>
                  </w:r>
                </w:p>
                <w:p w:rsidR="00C95FE3" w:rsidRPr="00C95FE3" w:rsidRDefault="00A45A05" w:rsidP="00C95FE3">
                  <w:pPr>
                    <w:pStyle w:val="Heading4"/>
                    <w:rPr>
                      <w:b w:val="0"/>
                    </w:rPr>
                  </w:pPr>
                  <w:r>
                    <w:t xml:space="preserve">Teacher and CLerk </w:t>
                  </w:r>
                  <w:r w:rsidR="00C95FE3">
                    <w:t xml:space="preserve">– </w:t>
                  </w:r>
                  <w:r>
                    <w:rPr>
                      <w:b w:val="0"/>
                    </w:rPr>
                    <w:t>Fish Factory Swim School</w:t>
                  </w:r>
                </w:p>
                <w:p w:rsidR="00C95FE3" w:rsidRDefault="00A45A05" w:rsidP="00C95FE3">
                  <w:pPr>
                    <w:pStyle w:val="Heading5"/>
                  </w:pPr>
                  <w:r>
                    <w:t xml:space="preserve">JUNE 2015 </w:t>
                  </w:r>
                  <w:r w:rsidR="00C95FE3">
                    <w:t xml:space="preserve">– </w:t>
                  </w:r>
                  <w:r>
                    <w:t>MAY 2018</w:t>
                  </w:r>
                </w:p>
                <w:p w:rsidR="00A45A05" w:rsidRDefault="00A45A05" w:rsidP="00A45A05">
                  <w:pPr>
                    <w:spacing w:line="240" w:lineRule="auto"/>
                    <w:jc w:val="both"/>
                    <w:rPr>
                      <w:rFonts w:asciiTheme="majorHAnsi" w:hAnsiTheme="majorHAnsi"/>
                      <w:i/>
                    </w:rPr>
                  </w:pPr>
                  <w:r w:rsidRPr="00A45A05">
                    <w:rPr>
                      <w:rFonts w:asciiTheme="majorHAnsi" w:hAnsiTheme="majorHAnsi"/>
                      <w:i/>
                    </w:rPr>
                    <w:t xml:space="preserve">Teach children and adults fundamental and advanced swimming skills while ensuring a fun and safe learning environment. </w:t>
                  </w:r>
                </w:p>
                <w:p w:rsidR="00A45A05" w:rsidRPr="00A45A05" w:rsidRDefault="00A45A05" w:rsidP="00A45A05">
                  <w:pPr>
                    <w:spacing w:line="240" w:lineRule="auto"/>
                    <w:jc w:val="both"/>
                    <w:rPr>
                      <w:rFonts w:asciiTheme="majorHAnsi" w:hAnsiTheme="majorHAnsi"/>
                    </w:rPr>
                  </w:pPr>
                </w:p>
                <w:p w:rsidR="00A45A05" w:rsidRPr="00A45A05" w:rsidRDefault="00A45A05" w:rsidP="00A45A05">
                  <w:pPr>
                    <w:spacing w:line="240" w:lineRule="auto"/>
                    <w:jc w:val="both"/>
                    <w:rPr>
                      <w:rFonts w:asciiTheme="majorHAnsi" w:hAnsiTheme="majorHAnsi"/>
                      <w:i/>
                    </w:rPr>
                  </w:pPr>
                  <w:r w:rsidRPr="00A45A05">
                    <w:rPr>
                      <w:rFonts w:asciiTheme="majorHAnsi" w:hAnsiTheme="majorHAnsi"/>
                    </w:rPr>
                    <w:t xml:space="preserve"> </w:t>
                  </w:r>
                  <w:r w:rsidRPr="00A45A05">
                    <w:rPr>
                      <w:rFonts w:asciiTheme="majorHAnsi" w:hAnsiTheme="majorHAnsi"/>
                      <w:i/>
                    </w:rPr>
                    <w:t>Update and send invoices to well over a thousand different clients with specific and unique recurring tuition fee structures and payments.</w:t>
                  </w:r>
                </w:p>
                <w:p w:rsidR="00A45A05" w:rsidRPr="00C95FE3" w:rsidRDefault="00A45A05" w:rsidP="00A45A05">
                  <w:pPr>
                    <w:pStyle w:val="Heading4"/>
                    <w:rPr>
                      <w:b w:val="0"/>
                    </w:rPr>
                  </w:pPr>
                  <w:r>
                    <w:t>Accounting Clerk</w:t>
                  </w:r>
                  <w:r>
                    <w:t xml:space="preserve"> – </w:t>
                  </w:r>
                  <w:r>
                    <w:rPr>
                      <w:b w:val="0"/>
                    </w:rPr>
                    <w:t>McKinney &amp; Associate CPAs</w:t>
                  </w:r>
                </w:p>
                <w:p w:rsidR="00A45A05" w:rsidRDefault="00C24DF1" w:rsidP="00A45A05">
                  <w:pPr>
                    <w:pStyle w:val="Heading5"/>
                  </w:pPr>
                  <w:r>
                    <w:t>DECEMBER</w:t>
                  </w:r>
                  <w:r w:rsidR="00A45A05">
                    <w:t xml:space="preserve"> 2014 – </w:t>
                  </w:r>
                  <w:r>
                    <w:t>APRIL 2015</w:t>
                  </w:r>
                </w:p>
                <w:p w:rsidR="00C24DF1" w:rsidRPr="00C24DF1" w:rsidRDefault="00C24DF1" w:rsidP="00C24DF1">
                  <w:pPr>
                    <w:jc w:val="both"/>
                    <w:rPr>
                      <w:rFonts w:asciiTheme="majorHAnsi" w:hAnsiTheme="majorHAnsi"/>
                      <w:i/>
                    </w:rPr>
                  </w:pPr>
                  <w:r w:rsidRPr="00C24DF1">
                    <w:rPr>
                      <w:rFonts w:asciiTheme="majorHAnsi" w:hAnsiTheme="majorHAnsi"/>
                      <w:i/>
                    </w:rPr>
                    <w:lastRenderedPageBreak/>
                    <w:t>Performed bookkeeping for various clients and businesses including data entry, reconciliation of multiple accounts, preparing financial statements and general ledgers.</w:t>
                  </w:r>
                </w:p>
                <w:p w:rsidR="00C24DF1" w:rsidRPr="00C24DF1" w:rsidRDefault="00C24DF1" w:rsidP="00C24DF1">
                  <w:pPr>
                    <w:jc w:val="both"/>
                    <w:rPr>
                      <w:rFonts w:asciiTheme="majorHAnsi" w:hAnsiTheme="majorHAnsi"/>
                      <w:i/>
                    </w:rPr>
                  </w:pPr>
                </w:p>
                <w:p w:rsidR="00C420C8" w:rsidRPr="00C24DF1" w:rsidRDefault="00C24DF1" w:rsidP="00C24DF1">
                  <w:pPr>
                    <w:jc w:val="both"/>
                    <w:rPr>
                      <w:rFonts w:asciiTheme="majorHAnsi" w:hAnsiTheme="majorHAnsi"/>
                      <w:i/>
                    </w:rPr>
                  </w:pPr>
                  <w:r w:rsidRPr="00C24DF1">
                    <w:rPr>
                      <w:rFonts w:asciiTheme="majorHAnsi" w:hAnsiTheme="majorHAnsi"/>
                      <w:i/>
                    </w:rPr>
                    <w:t xml:space="preserve">Executed general administration functions for the firm including answering phones, organizing files, mailing returns, scheduling meetings and handling payments. </w:t>
                  </w:r>
                </w:p>
                <w:p w:rsidR="00C24DF1" w:rsidRPr="00C95FE3" w:rsidRDefault="00C24DF1" w:rsidP="00C24DF1">
                  <w:pPr>
                    <w:pStyle w:val="Heading4"/>
                    <w:rPr>
                      <w:b w:val="0"/>
                    </w:rPr>
                  </w:pPr>
                  <w:r>
                    <w:t xml:space="preserve">Teacher and CLerk – </w:t>
                  </w:r>
                  <w:r>
                    <w:rPr>
                      <w:b w:val="0"/>
                    </w:rPr>
                    <w:t>Fish Factory Swim School</w:t>
                  </w:r>
                </w:p>
                <w:p w:rsidR="00C24DF1" w:rsidRDefault="00C24DF1" w:rsidP="00C24DF1">
                  <w:pPr>
                    <w:pStyle w:val="Heading5"/>
                  </w:pPr>
                  <w:r>
                    <w:t>JUNE 2015 – MAY 2018</w:t>
                  </w:r>
                </w:p>
                <w:p w:rsidR="00C24DF1" w:rsidRDefault="00C24DF1" w:rsidP="00C24DF1">
                  <w:pPr>
                    <w:spacing w:line="240" w:lineRule="auto"/>
                    <w:jc w:val="both"/>
                    <w:rPr>
                      <w:rFonts w:asciiTheme="majorHAnsi" w:hAnsiTheme="majorHAnsi"/>
                      <w:i/>
                    </w:rPr>
                  </w:pPr>
                  <w:r w:rsidRPr="00A45A05">
                    <w:rPr>
                      <w:rFonts w:asciiTheme="majorHAnsi" w:hAnsiTheme="majorHAnsi"/>
                      <w:i/>
                    </w:rPr>
                    <w:t xml:space="preserve">Teach children and adults fundamental and advanced swimming skills while ensuring a fun and safe learning environment. </w:t>
                  </w:r>
                </w:p>
                <w:p w:rsidR="00C24DF1" w:rsidRPr="00A45A05" w:rsidRDefault="00C24DF1" w:rsidP="00C24DF1">
                  <w:pPr>
                    <w:spacing w:line="240" w:lineRule="auto"/>
                    <w:jc w:val="both"/>
                    <w:rPr>
                      <w:rFonts w:asciiTheme="majorHAnsi" w:hAnsiTheme="majorHAnsi"/>
                    </w:rPr>
                  </w:pPr>
                </w:p>
                <w:p w:rsidR="00C24DF1" w:rsidRPr="00A45A05" w:rsidRDefault="00C24DF1" w:rsidP="00C24DF1">
                  <w:pPr>
                    <w:spacing w:line="240" w:lineRule="auto"/>
                    <w:jc w:val="both"/>
                    <w:rPr>
                      <w:rFonts w:asciiTheme="majorHAnsi" w:hAnsiTheme="majorHAnsi"/>
                      <w:i/>
                    </w:rPr>
                  </w:pPr>
                  <w:r w:rsidRPr="00A45A05">
                    <w:rPr>
                      <w:rFonts w:asciiTheme="majorHAnsi" w:hAnsiTheme="majorHAnsi"/>
                    </w:rPr>
                    <w:t xml:space="preserve"> </w:t>
                  </w:r>
                  <w:r w:rsidRPr="00A45A05">
                    <w:rPr>
                      <w:rFonts w:asciiTheme="majorHAnsi" w:hAnsiTheme="majorHAnsi"/>
                      <w:i/>
                    </w:rPr>
                    <w:t>Update and send invoices to well over a thousand different clients with specific and unique recurring tuition fee structures and payments.</w:t>
                  </w:r>
                </w:p>
                <w:p w:rsidR="00C24DF1" w:rsidRDefault="00C24DF1" w:rsidP="00C24DF1">
                  <w:pPr>
                    <w:jc w:val="both"/>
                  </w:pPr>
                </w:p>
              </w:tc>
            </w:tr>
            <w:tr w:rsidR="00C420C8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AE144C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4973CBE59A7D48E792759932C811EBA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sdt>
                  <w:sdtPr>
                    <w:alias w:val="Enter Degree / Date Earned:"/>
                    <w:tag w:val="Enter Degree / Date Earned:"/>
                    <w:id w:val="634905938"/>
                    <w:placeholder>
                      <w:docPart w:val="042C16AF7E214C1B817C1C905C832861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43426C" w:rsidRDefault="00C420C8" w:rsidP="002B3890">
                      <w:pPr>
                        <w:pStyle w:val="Heading4"/>
                      </w:pPr>
                      <w:r w:rsidRPr="0043426C">
                        <w:t>Degree / Date Earned</w:t>
                      </w:r>
                    </w:p>
                  </w:sdtContent>
                </w:sdt>
                <w:sdt>
                  <w:sdtPr>
                    <w:alias w:val="Enter school:"/>
                    <w:tag w:val="Enter school:"/>
                    <w:id w:val="-741416646"/>
                    <w:placeholder>
                      <w:docPart w:val="C454861FDFF8424F809E3DD756C91DB1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5152F2" w:rsidRDefault="00C420C8" w:rsidP="007B2F5C">
                      <w:pPr>
                        <w:pStyle w:val="Heading5"/>
                      </w:pPr>
                      <w:r w:rsidRPr="005152F2">
                        <w:t>School</w:t>
                      </w:r>
                    </w:p>
                  </w:sdtContent>
                </w:sdt>
                <w:p w:rsidR="00C420C8" w:rsidRDefault="00AE144C" w:rsidP="007B2F5C">
                  <w:sdt>
                    <w:sdtPr>
                      <w:alias w:val="Enter education details:"/>
                      <w:tag w:val="Enter education details:"/>
                      <w:id w:val="-670642327"/>
                      <w:placeholder>
                        <w:docPart w:val="7291CA5BEA604419AC8F96B2F71FA27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B2F5C">
                        <w:t>You might want to include your GPA and a summary of relevant coursework, awards, and honors.</w:t>
                      </w:r>
                    </w:sdtContent>
                  </w:sdt>
                </w:p>
              </w:tc>
            </w:tr>
            <w:tr w:rsidR="00C420C8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C420C8" w:rsidRPr="005152F2" w:rsidRDefault="00AE144C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79281B50E8C34AE49BFD46A32A98D78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522073B48FD847C4B0D4089C64503F32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Default="00C420C8" w:rsidP="008F6337">
                      <w:r w:rsidRPr="007B2F5C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:rsidR="00C420C8" w:rsidRPr="005152F2" w:rsidRDefault="00C420C8" w:rsidP="003856C9"/>
        </w:tc>
      </w:tr>
    </w:tbl>
    <w:p w:rsidR="0090552C" w:rsidRDefault="0090552C" w:rsidP="00841714">
      <w:pPr>
        <w:pStyle w:val="NoSpacing"/>
      </w:pPr>
    </w:p>
    <w:sectPr w:rsidR="0090552C" w:rsidSect="00FE20E6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44C" w:rsidRDefault="00AE144C" w:rsidP="003856C9">
      <w:pPr>
        <w:spacing w:after="0" w:line="240" w:lineRule="auto"/>
      </w:pPr>
      <w:r>
        <w:separator/>
      </w:r>
    </w:p>
  </w:endnote>
  <w:endnote w:type="continuationSeparator" w:id="0">
    <w:p w:rsidR="00AE144C" w:rsidRDefault="00AE144C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CB7C58A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3F5FDB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281A09B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44C" w:rsidRDefault="00AE144C" w:rsidP="003856C9">
      <w:pPr>
        <w:spacing w:after="0" w:line="240" w:lineRule="auto"/>
      </w:pPr>
      <w:r>
        <w:separator/>
      </w:r>
    </w:p>
  </w:footnote>
  <w:footnote w:type="continuationSeparator" w:id="0">
    <w:p w:rsidR="00AE144C" w:rsidRDefault="00AE144C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7A0A030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A2BCC7A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4B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283B81"/>
    <w:rsid w:val="00293B83"/>
    <w:rsid w:val="002A3621"/>
    <w:rsid w:val="002A384B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0552C"/>
    <w:rsid w:val="00914DAF"/>
    <w:rsid w:val="0093286E"/>
    <w:rsid w:val="009D1627"/>
    <w:rsid w:val="00A42F91"/>
    <w:rsid w:val="00A45A05"/>
    <w:rsid w:val="00AE144C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24DF1"/>
    <w:rsid w:val="00C420C8"/>
    <w:rsid w:val="00C4403A"/>
    <w:rsid w:val="00C95FE3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88E24"/>
  <w15:chartTrackingRefBased/>
  <w15:docId w15:val="{80E1DE71-435A-42F8-A6C3-BC559963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character" w:styleId="UnresolvedMention">
    <w:name w:val="Unresolved Mention"/>
    <w:basedOn w:val="DefaultParagraphFont"/>
    <w:uiPriority w:val="99"/>
    <w:semiHidden/>
    <w:unhideWhenUsed/>
    <w:rsid w:val="009055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aticon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uff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48F73114D849E0A56756860EB13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2C9FA-A84D-4EA5-AC1C-DF7D79E9B7EB}"/>
      </w:docPartPr>
      <w:docPartBody>
        <w:p w:rsidR="00000000" w:rsidRDefault="008009FE">
          <w:pPr>
            <w:pStyle w:val="8148F73114D849E0A56756860EB13B3F"/>
          </w:pPr>
          <w:r>
            <w:t>Objective</w:t>
          </w:r>
        </w:p>
      </w:docPartBody>
    </w:docPart>
    <w:docPart>
      <w:docPartPr>
        <w:name w:val="10D4FA9B8BC7477D93E406C473619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111FD-3A51-4B69-8669-9C44C804DB5C}"/>
      </w:docPartPr>
      <w:docPartBody>
        <w:p w:rsidR="00000000" w:rsidRDefault="008009FE">
          <w:pPr>
            <w:pStyle w:val="10D4FA9B8BC7477D93E406C473619661"/>
          </w:pPr>
          <w:r>
            <w:t>Skills</w:t>
          </w:r>
        </w:p>
      </w:docPartBody>
    </w:docPart>
    <w:docPart>
      <w:docPartPr>
        <w:name w:val="D7617F21982A4D54B20045634CD0B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8AE9C-E895-4AAE-ACE4-B0CE1A129321}"/>
      </w:docPartPr>
      <w:docPartBody>
        <w:p w:rsidR="00000000" w:rsidRDefault="008009FE">
          <w:pPr>
            <w:pStyle w:val="D7617F21982A4D54B20045634CD0B6D3"/>
          </w:pPr>
          <w:r w:rsidRPr="005152F2">
            <w:t>Experience</w:t>
          </w:r>
        </w:p>
      </w:docPartBody>
    </w:docPart>
    <w:docPart>
      <w:docPartPr>
        <w:name w:val="4973CBE59A7D48E792759932C811E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BCBC5-7FEC-4E4E-BEDB-A1D7DF5A86C2}"/>
      </w:docPartPr>
      <w:docPartBody>
        <w:p w:rsidR="00000000" w:rsidRDefault="008009FE">
          <w:pPr>
            <w:pStyle w:val="4973CBE59A7D48E792759932C811EBA8"/>
          </w:pPr>
          <w:r w:rsidRPr="005152F2">
            <w:t>Education</w:t>
          </w:r>
        </w:p>
      </w:docPartBody>
    </w:docPart>
    <w:docPart>
      <w:docPartPr>
        <w:name w:val="042C16AF7E214C1B817C1C905C832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C6EDA-740C-41F4-83C9-FC99FD4BD1CC}"/>
      </w:docPartPr>
      <w:docPartBody>
        <w:p w:rsidR="00000000" w:rsidRDefault="008009FE">
          <w:pPr>
            <w:pStyle w:val="042C16AF7E214C1B817C1C905C832861"/>
          </w:pPr>
          <w:r w:rsidRPr="0043426C">
            <w:t>Degree / Date Earned</w:t>
          </w:r>
        </w:p>
      </w:docPartBody>
    </w:docPart>
    <w:docPart>
      <w:docPartPr>
        <w:name w:val="C454861FDFF8424F809E3DD756C91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72FF3-84C1-4789-AD27-2A00F4EE2708}"/>
      </w:docPartPr>
      <w:docPartBody>
        <w:p w:rsidR="00000000" w:rsidRDefault="008009FE">
          <w:pPr>
            <w:pStyle w:val="C454861FDFF8424F809E3DD756C91DB1"/>
          </w:pPr>
          <w:r w:rsidRPr="005152F2">
            <w:t>School</w:t>
          </w:r>
        </w:p>
      </w:docPartBody>
    </w:docPart>
    <w:docPart>
      <w:docPartPr>
        <w:name w:val="7291CA5BEA604419AC8F96B2F71FA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8430A-48F2-4F2C-8C1E-8FF91AE46A6E}"/>
      </w:docPartPr>
      <w:docPartBody>
        <w:p w:rsidR="00000000" w:rsidRDefault="008009FE">
          <w:pPr>
            <w:pStyle w:val="7291CA5BEA604419AC8F96B2F71FA271"/>
          </w:pPr>
          <w:r w:rsidRPr="007B2F5C">
            <w:t xml:space="preserve">You might want to include your GPA and a summary of relevant coursework, awards, and </w:t>
          </w:r>
          <w:r w:rsidRPr="007B2F5C">
            <w:t>honors.</w:t>
          </w:r>
        </w:p>
      </w:docPartBody>
    </w:docPart>
    <w:docPart>
      <w:docPartPr>
        <w:name w:val="79281B50E8C34AE49BFD46A32A98D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E7CA7-6524-4BA2-BA7E-9CE1A699B8DD}"/>
      </w:docPartPr>
      <w:docPartBody>
        <w:p w:rsidR="00000000" w:rsidRDefault="008009FE">
          <w:pPr>
            <w:pStyle w:val="79281B50E8C34AE49BFD46A32A98D789"/>
          </w:pPr>
          <w:r w:rsidRPr="005152F2">
            <w:t>Volunteer Experience or Leadership</w:t>
          </w:r>
        </w:p>
      </w:docPartBody>
    </w:docPart>
    <w:docPart>
      <w:docPartPr>
        <w:name w:val="522073B48FD847C4B0D4089C64503F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44C44-805F-4A33-B673-79D0EE43D38E}"/>
      </w:docPartPr>
      <w:docPartBody>
        <w:p w:rsidR="00000000" w:rsidRDefault="008009FE">
          <w:pPr>
            <w:pStyle w:val="522073B48FD847C4B0D4089C64503F32"/>
          </w:pPr>
          <w:r w:rsidRPr="007B2F5C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FE"/>
    <w:rsid w:val="0080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376A5958344A3C835C2E5DEC8E68A6">
    <w:name w:val="02376A5958344A3C835C2E5DEC8E68A6"/>
  </w:style>
  <w:style w:type="paragraph" w:customStyle="1" w:styleId="678A5B4250DD4617BCC5F72AC42E8BEF">
    <w:name w:val="678A5B4250DD4617BCC5F72AC42E8BEF"/>
  </w:style>
  <w:style w:type="paragraph" w:customStyle="1" w:styleId="3AB99435242B4E7ABB0BFFF575CF57F0">
    <w:name w:val="3AB99435242B4E7ABB0BFFF575CF57F0"/>
  </w:style>
  <w:style w:type="paragraph" w:customStyle="1" w:styleId="EA4BD3E383B2408EA921F425BF600FDE">
    <w:name w:val="EA4BD3E383B2408EA921F425BF600FDE"/>
  </w:style>
  <w:style w:type="paragraph" w:customStyle="1" w:styleId="4E306769B94D4AA79C1CC2A19BF4A761">
    <w:name w:val="4E306769B94D4AA79C1CC2A19BF4A761"/>
  </w:style>
  <w:style w:type="paragraph" w:customStyle="1" w:styleId="8148F73114D849E0A56756860EB13B3F">
    <w:name w:val="8148F73114D849E0A56756860EB13B3F"/>
  </w:style>
  <w:style w:type="paragraph" w:customStyle="1" w:styleId="2F2288064A044E10BEBF82AEB975A9BF">
    <w:name w:val="2F2288064A044E10BEBF82AEB975A9BF"/>
  </w:style>
  <w:style w:type="paragraph" w:customStyle="1" w:styleId="10D4FA9B8BC7477D93E406C473619661">
    <w:name w:val="10D4FA9B8BC7477D93E406C473619661"/>
  </w:style>
  <w:style w:type="paragraph" w:customStyle="1" w:styleId="29307431F6D34E65BB4A093754628D3B">
    <w:name w:val="29307431F6D34E65BB4A093754628D3B"/>
  </w:style>
  <w:style w:type="paragraph" w:customStyle="1" w:styleId="D7617F21982A4D54B20045634CD0B6D3">
    <w:name w:val="D7617F21982A4D54B20045634CD0B6D3"/>
  </w:style>
  <w:style w:type="paragraph" w:customStyle="1" w:styleId="6B6B7AB7A1E44E49A8FFD00F78A8F8FA">
    <w:name w:val="6B6B7AB7A1E44E49A8FFD00F78A8F8FA"/>
  </w:style>
  <w:style w:type="paragraph" w:customStyle="1" w:styleId="58721E91A42A43DB85D018C8E87823C2">
    <w:name w:val="58721E91A42A43DB85D018C8E87823C2"/>
  </w:style>
  <w:style w:type="paragraph" w:customStyle="1" w:styleId="5D18DF3DDC5749D192C3CBE3A7911A23">
    <w:name w:val="5D18DF3DDC5749D192C3CBE3A7911A23"/>
  </w:style>
  <w:style w:type="paragraph" w:customStyle="1" w:styleId="D0589BE647924F79AA442D998EA2E730">
    <w:name w:val="D0589BE647924F79AA442D998EA2E730"/>
  </w:style>
  <w:style w:type="paragraph" w:customStyle="1" w:styleId="D40ECE24E5E74DC99CA74822891BDF39">
    <w:name w:val="D40ECE24E5E74DC99CA74822891BDF39"/>
  </w:style>
  <w:style w:type="paragraph" w:customStyle="1" w:styleId="DAD57D7A13204384B268D8B0A2E37957">
    <w:name w:val="DAD57D7A13204384B268D8B0A2E37957"/>
  </w:style>
  <w:style w:type="paragraph" w:customStyle="1" w:styleId="10963C43A40541AD80BCDE3F9293B337">
    <w:name w:val="10963C43A40541AD80BCDE3F9293B337"/>
  </w:style>
  <w:style w:type="paragraph" w:customStyle="1" w:styleId="74A899B86859442F9190A7AEED9A136B">
    <w:name w:val="74A899B86859442F9190A7AEED9A136B"/>
  </w:style>
  <w:style w:type="paragraph" w:customStyle="1" w:styleId="4973CBE59A7D48E792759932C811EBA8">
    <w:name w:val="4973CBE59A7D48E792759932C811EBA8"/>
  </w:style>
  <w:style w:type="paragraph" w:customStyle="1" w:styleId="042C16AF7E214C1B817C1C905C832861">
    <w:name w:val="042C16AF7E214C1B817C1C905C832861"/>
  </w:style>
  <w:style w:type="paragraph" w:customStyle="1" w:styleId="C454861FDFF8424F809E3DD756C91DB1">
    <w:name w:val="C454861FDFF8424F809E3DD756C91DB1"/>
  </w:style>
  <w:style w:type="paragraph" w:customStyle="1" w:styleId="7291CA5BEA604419AC8F96B2F71FA271">
    <w:name w:val="7291CA5BEA604419AC8F96B2F71FA271"/>
  </w:style>
  <w:style w:type="paragraph" w:customStyle="1" w:styleId="79281B50E8C34AE49BFD46A32A98D789">
    <w:name w:val="79281B50E8C34AE49BFD46A32A98D789"/>
  </w:style>
  <w:style w:type="paragraph" w:customStyle="1" w:styleId="522073B48FD847C4B0D4089C64503F32">
    <w:name w:val="522073B48FD847C4B0D4089C64503F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49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bhuff</dc:creator>
  <cp:keywords/>
  <dc:description/>
  <cp:lastModifiedBy>bhuffman4444@gmail.com</cp:lastModifiedBy>
  <cp:revision>1</cp:revision>
  <dcterms:created xsi:type="dcterms:W3CDTF">2019-01-18T17:54:00Z</dcterms:created>
  <dcterms:modified xsi:type="dcterms:W3CDTF">2019-01-18T18:51:00Z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