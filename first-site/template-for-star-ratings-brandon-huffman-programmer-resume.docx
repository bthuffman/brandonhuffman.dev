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CAA9B29" w14:textId="77777777" w:rsidTr="00171231">
        <w:tc>
          <w:tcPr>
            <w:tcW w:w="3023" w:type="dxa"/>
          </w:tcPr>
          <w:p w14:paraId="0F582FA0" w14:textId="77777777" w:rsidR="00C420C8" w:rsidRPr="00A64DED" w:rsidRDefault="002A384B" w:rsidP="003856C9">
            <w:pPr>
              <w:pStyle w:val="Heading1"/>
              <w:rPr>
                <w:sz w:val="40"/>
              </w:rPr>
            </w:pPr>
            <w:r w:rsidRPr="00A64DED">
              <w:rPr>
                <w:sz w:val="40"/>
              </w:rPr>
              <w:t>Brandon Huffman</w:t>
            </w:r>
          </w:p>
          <w:p w14:paraId="4527D48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D84BAF" wp14:editId="05DC7D5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87C5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4114338" w14:textId="77777777"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14:paraId="454C7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C19413" wp14:editId="7B5A877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EAFF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A5A48C" w14:textId="77777777"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14:paraId="47A64A9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0B2C01" wp14:editId="56A40B7D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CE1C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87E0B0" w14:textId="77777777"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29D9B7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4C3A05E" w14:textId="77777777" w:rsidR="00D66630" w:rsidRDefault="00D66630" w:rsidP="00441EB9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1A6DB8EA" wp14:editId="7E5B9656">
                        <wp:extent cx="360873" cy="361950"/>
                        <wp:effectExtent l="0" t="0" r="127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ithub-ico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3" cy="395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C2D96" w14:textId="77777777" w:rsidR="00C420C8" w:rsidRPr="00441EB9" w:rsidRDefault="00D6663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D66630">
                    <w:rPr>
                      <w:caps w:val="0"/>
                    </w:rPr>
                    <w:t>https://github.com/bthuffman</w:t>
                  </w:r>
                </w:p>
              </w:tc>
            </w:tr>
            <w:tr w:rsidR="00C420C8" w:rsidRPr="005152F2" w14:paraId="3763CA4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3634654" w14:textId="77777777" w:rsidR="00C420C8" w:rsidRDefault="00BE3F5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28DF3A3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E598E2D" wp14:editId="7CB0576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F46A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AC87601" w14:textId="77777777"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14:paraId="7328D50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A53A4F7" w14:textId="77777777" w:rsidR="00C420C8" w:rsidRDefault="00BE3F5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5EC60C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415B20F" wp14:editId="1F5CA06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6C779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49DCAF" w14:textId="4FCD4F09" w:rsidR="00C95FE3" w:rsidRDefault="00C95FE3" w:rsidP="00A7686A">
                  <w:pPr>
                    <w:jc w:val="left"/>
                  </w:pPr>
                  <w:r>
                    <w:t>Detail Oriented</w:t>
                  </w:r>
                  <w:r w:rsidR="00A7686A">
                    <w:t xml:space="preserve">           Organized </w:t>
                  </w:r>
                  <w:r>
                    <w:t>Analytical</w:t>
                  </w:r>
                  <w:r w:rsidR="00F61DC3">
                    <w:t xml:space="preserve">          </w:t>
                  </w:r>
                  <w:r w:rsidR="00A7686A">
                    <w:t xml:space="preserve"> </w:t>
                  </w:r>
                  <w:r w:rsidR="00F61DC3">
                    <w:t>Critical Thinking</w:t>
                  </w:r>
                </w:p>
                <w:p w14:paraId="64A3DAFF" w14:textId="77777777" w:rsidR="00C95FE3" w:rsidRDefault="00EB4503" w:rsidP="00A7686A">
                  <w:pPr>
                    <w:jc w:val="left"/>
                  </w:pPr>
                  <w:r>
                    <w:t>Leadership</w:t>
                  </w:r>
                  <w:r w:rsidR="00A7686A">
                    <w:t xml:space="preserve">      Time Management</w:t>
                  </w:r>
                </w:p>
                <w:p w14:paraId="7D155607" w14:textId="77777777"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813BD2" wp14:editId="5BE0C2ED">
                        <wp:extent cx="387832" cy="3878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832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2523D" w14:textId="77777777" w:rsidR="00EB4503" w:rsidRDefault="00EB4503" w:rsidP="00EB4503">
                  <w:pPr>
                    <w:pStyle w:val="Heading3"/>
                  </w:pPr>
                  <w:r>
                    <w:t>PROGRAMMING LANGUAGES</w:t>
                  </w:r>
                </w:p>
                <w:p w14:paraId="2669C634" w14:textId="77777777" w:rsidR="00EB4503" w:rsidRDefault="00EB4503" w:rsidP="00EB4503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8A2DD8E" wp14:editId="7B1A7A28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C7874E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57CC7" w14:textId="77777777" w:rsidR="00C24DF1" w:rsidRDefault="0090552C" w:rsidP="00B4675A">
                  <w:pPr>
                    <w:jc w:val="left"/>
                  </w:pPr>
                  <w:r>
                    <w:t>HTML</w:t>
                  </w:r>
                  <w:r w:rsidR="00D135C3">
                    <w:t>5</w:t>
                  </w:r>
                  <w:r w:rsidR="00B4675A">
                    <w:t xml:space="preserve">  </w:t>
                  </w:r>
                  <w:r w:rsidR="00793705">
                    <w:t xml:space="preserve">       </w:t>
                  </w:r>
                  <w:r w:rsidR="00B4675A">
                    <w:t xml:space="preserve"> </w:t>
                  </w:r>
                  <w:r w:rsidR="00793705">
                    <w:t xml:space="preserve">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7BAFDE3C" wp14:editId="24EDAB32">
                        <wp:extent cx="607060" cy="123261"/>
                        <wp:effectExtent l="0" t="0" r="254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386" cy="14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</w:t>
                  </w:r>
                  <w:r w:rsidR="00B4675A">
                    <w:t xml:space="preserve">  </w:t>
                  </w:r>
                </w:p>
                <w:p w14:paraId="78F0A77F" w14:textId="5CD168A1" w:rsidR="0090552C" w:rsidRDefault="0090552C" w:rsidP="00D135C3">
                  <w:pPr>
                    <w:jc w:val="left"/>
                  </w:pPr>
                  <w:r>
                    <w:t>CSS</w:t>
                  </w:r>
                  <w:r w:rsidR="00D135C3">
                    <w:t xml:space="preserve"> 3</w:t>
                  </w:r>
                  <w:r w:rsidR="00793705">
                    <w:rPr>
                      <w:noProof/>
                    </w:rPr>
                    <w:t xml:space="preserve">          </w:t>
                  </w:r>
                  <w:r w:rsidR="00267D85">
                    <w:rPr>
                      <w:noProof/>
                    </w:rPr>
                    <w:t xml:space="preserve">        </w:t>
                  </w:r>
                  <w:r w:rsidR="00793705">
                    <w:rPr>
                      <w:noProof/>
                    </w:rPr>
                    <w:t xml:space="preserve">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6465C17E" wp14:editId="6B5EAD90">
                        <wp:extent cx="630283" cy="128016"/>
                        <wp:effectExtent l="0" t="0" r="0" b="571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283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rPr>
                      <w:noProof/>
                    </w:rPr>
                    <w:t xml:space="preserve">             </w:t>
                  </w:r>
                </w:p>
                <w:p w14:paraId="43569EBC" w14:textId="77777777" w:rsidR="0090552C" w:rsidRDefault="00D135C3" w:rsidP="00D135C3">
                  <w:pPr>
                    <w:jc w:val="left"/>
                  </w:pPr>
                  <w:r>
                    <w:t>JavaS</w:t>
                  </w:r>
                  <w:r w:rsidR="0090552C">
                    <w:t>cript</w:t>
                  </w:r>
                  <w:r w:rsidR="00793705">
                    <w:t xml:space="preserve">       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0DD5ECF6" wp14:editId="62F04666">
                        <wp:extent cx="603504" cy="122540"/>
                        <wp:effectExtent l="0" t="0" r="635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       </w:t>
                  </w:r>
                </w:p>
                <w:p w14:paraId="6D1465D7" w14:textId="19F3DB0D" w:rsidR="0090552C" w:rsidRDefault="0090552C" w:rsidP="00D135C3">
                  <w:pPr>
                    <w:jc w:val="left"/>
                  </w:pPr>
                  <w:proofErr w:type="spellStart"/>
                  <w:r>
                    <w:t>MySql</w:t>
                  </w:r>
                  <w:proofErr w:type="spellEnd"/>
                  <w:r w:rsidR="00D135C3">
                    <w:t xml:space="preserve"> 5.7</w:t>
                  </w:r>
                  <w:r w:rsidR="00267D85">
                    <w:t xml:space="preserve">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15ADA39D" wp14:editId="0E111A12">
                        <wp:extent cx="603504" cy="122577"/>
                        <wp:effectExtent l="0" t="0" r="635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wo-star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3D740" w14:textId="603CCF98" w:rsidR="00D135C3" w:rsidRDefault="00D135C3" w:rsidP="00D135C3">
                  <w:pPr>
                    <w:jc w:val="left"/>
                  </w:pPr>
                  <w:r>
                    <w:t>PHP 7.2</w:t>
                  </w:r>
                  <w:r w:rsidR="00267D85">
                    <w:t xml:space="preserve">  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4A2C77B8" wp14:editId="4C647A70">
                        <wp:extent cx="603504" cy="122577"/>
                        <wp:effectExtent l="0" t="0" r="635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58CB0" w14:textId="5E74EB0D" w:rsidR="00D135C3" w:rsidRDefault="00D135C3" w:rsidP="00D135C3">
                  <w:pPr>
                    <w:jc w:val="left"/>
                  </w:pPr>
                  <w:r>
                    <w:t>Bootstrap 4</w:t>
                  </w:r>
                  <w:r w:rsidR="00267D85">
                    <w:t xml:space="preserve">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2F5C6F25" wp14:editId="0820A900">
                        <wp:extent cx="603504" cy="122577"/>
                        <wp:effectExtent l="0" t="0" r="635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EFF" w14:textId="6E6B9189" w:rsidR="0090552C" w:rsidRPr="005152F2" w:rsidRDefault="00D135C3" w:rsidP="00D135C3">
                  <w:pPr>
                    <w:jc w:val="left"/>
                  </w:pPr>
                  <w:r>
                    <w:t>Angular 6</w:t>
                  </w:r>
                  <w:r w:rsidR="00267D85">
                    <w:t xml:space="preserve">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652E03B5" wp14:editId="31512BA5">
                        <wp:extent cx="603504" cy="122577"/>
                        <wp:effectExtent l="0" t="0" r="635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8271AD" w14:textId="77777777" w:rsidR="00C420C8" w:rsidRDefault="00C420C8" w:rsidP="003856C9"/>
          <w:p w14:paraId="274FA96E" w14:textId="77777777" w:rsidR="0090552C" w:rsidRDefault="00F26EE5" w:rsidP="003856C9">
            <w:r>
              <w:t>*</w:t>
            </w:r>
            <w:r w:rsidR="00EB4503">
              <w:t>CERTIFICATIONS</w:t>
            </w:r>
          </w:p>
          <w:p w14:paraId="3623A18D" w14:textId="77777777" w:rsidR="00EB4503" w:rsidRDefault="00EB4503" w:rsidP="00EB4503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41CD4E1C" wp14:editId="7C3A727E">
                      <wp:extent cx="221615" cy="0"/>
                      <wp:effectExtent l="0" t="0" r="26035" b="19050"/>
                      <wp:docPr id="7" name="Straight Connector 7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2A9EF9" id="Straight Connector 7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4bJfm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F9733B" w14:textId="77777777" w:rsidR="00EB4503" w:rsidRDefault="00EB4503" w:rsidP="00F26EE5">
            <w:pPr>
              <w:jc w:val="left"/>
            </w:pPr>
            <w:r>
              <w:t>National Association of Professional Tax Preparers:</w:t>
            </w:r>
          </w:p>
          <w:p w14:paraId="6FC667DC" w14:textId="77777777" w:rsidR="00EB4503" w:rsidRDefault="00EB4503" w:rsidP="00F26EE5">
            <w:pPr>
              <w:jc w:val="left"/>
            </w:pPr>
            <w:r>
              <w:t>2016 IRS Annual Filing Season Program</w:t>
            </w:r>
          </w:p>
          <w:p w14:paraId="298B636D" w14:textId="77777777" w:rsidR="00EB4503" w:rsidRDefault="00EB4503" w:rsidP="003856C9"/>
          <w:p w14:paraId="637213DA" w14:textId="77777777" w:rsidR="00CE0793" w:rsidRDefault="00EB4503" w:rsidP="00F26EE5">
            <w:pPr>
              <w:jc w:val="left"/>
            </w:pPr>
            <w:r>
              <w:t>American Institute of Professional Bookkeepers: Passed all exams and with another year of job experience would receive Certified Bookkeeper Licensure</w:t>
            </w:r>
          </w:p>
          <w:p w14:paraId="2A70886F" w14:textId="77777777" w:rsidR="00EB4503" w:rsidRDefault="00EB4503" w:rsidP="003856C9">
            <w:r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D135C3" w:rsidRPr="005152F2" w14:paraId="2CFA5FAA" w14:textId="77777777" w:rsidTr="009D0C6B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2ED5ED" w14:textId="77777777" w:rsidR="00F26EE5" w:rsidRDefault="00EB4503" w:rsidP="00F26EE5">
                  <w:r>
                    <w:t>ATTRIBUTIONS</w:t>
                  </w:r>
                </w:p>
                <w:p w14:paraId="31D1C981" w14:textId="77777777" w:rsidR="00F26EE5" w:rsidRDefault="00F26EE5" w:rsidP="00F26EE5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4C8A61" wp14:editId="22659976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7AC4A6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2C1CA0" w14:textId="77777777" w:rsidR="00EB4503" w:rsidRDefault="00EB4503" w:rsidP="00F26EE5">
                  <w:pPr>
                    <w:pStyle w:val="NoSpacing"/>
                    <w:jc w:val="left"/>
                  </w:pPr>
                  <w:r>
                    <w:t xml:space="preserve">Web Free Icon made by </w:t>
                  </w:r>
                  <w:proofErr w:type="spellStart"/>
                  <w:r>
                    <w:t>monkik</w:t>
                  </w:r>
                  <w:proofErr w:type="spellEnd"/>
                  <w:r>
                    <w:t xml:space="preserve"> from </w:t>
                  </w:r>
                  <w:hyperlink r:id="rId14" w:history="1">
                    <w:r w:rsidRPr="00F10403">
                      <w:rPr>
                        <w:rStyle w:val="Hyperlink"/>
                      </w:rPr>
                      <w:t>www.flaticon.com</w:t>
                    </w:r>
                  </w:hyperlink>
                </w:p>
                <w:p w14:paraId="2F52F9E5" w14:textId="77777777" w:rsidR="00EB4503" w:rsidRDefault="00EB4503" w:rsidP="00F26EE5">
                  <w:pPr>
                    <w:jc w:val="left"/>
                  </w:pPr>
                </w:p>
                <w:p w14:paraId="1D49A2E1" w14:textId="77777777" w:rsidR="00D135C3" w:rsidRPr="005152F2" w:rsidRDefault="00EB4503" w:rsidP="00F26EE5">
                  <w:pPr>
                    <w:jc w:val="left"/>
                  </w:pPr>
                  <w:r>
                    <w:t>R</w:t>
                  </w:r>
                  <w:r w:rsidRPr="0090552C">
                    <w:t>ating</w:t>
                  </w:r>
                  <w:r>
                    <w:t>s</w:t>
                  </w:r>
                  <w:r w:rsidRPr="0090552C">
                    <w:t xml:space="preserve"> </w:t>
                  </w:r>
                  <w:r>
                    <w:t xml:space="preserve">icons </w:t>
                  </w:r>
                  <w:r w:rsidRPr="0090552C">
                    <w:t xml:space="preserve">by </w:t>
                  </w:r>
                  <w:proofErr w:type="spellStart"/>
                  <w:r w:rsidRPr="0090552C">
                    <w:t>Guilhem</w:t>
                  </w:r>
                  <w:proofErr w:type="spellEnd"/>
                  <w:r w:rsidRPr="0090552C">
                    <w:t xml:space="preserve"> from the Noun Project</w:t>
                  </w:r>
                </w:p>
              </w:tc>
            </w:tr>
          </w:tbl>
          <w:p w14:paraId="1C34D301" w14:textId="77777777" w:rsidR="00171231" w:rsidRDefault="00171231" w:rsidP="00171231"/>
          <w:p w14:paraId="318F8376" w14:textId="77777777" w:rsidR="00171231" w:rsidRDefault="00171231" w:rsidP="00171231"/>
          <w:p w14:paraId="69B32540" w14:textId="77777777" w:rsidR="00171231" w:rsidRDefault="00171231" w:rsidP="00171231"/>
          <w:p w14:paraId="18A8EADC" w14:textId="77777777" w:rsidR="00171231" w:rsidRDefault="00171231" w:rsidP="00171231"/>
          <w:p w14:paraId="2346AEE6" w14:textId="77777777" w:rsidR="00171231" w:rsidRDefault="00171231" w:rsidP="00171231"/>
          <w:p w14:paraId="69B07123" w14:textId="77777777" w:rsidR="00171231" w:rsidRDefault="00171231" w:rsidP="00171231"/>
          <w:p w14:paraId="30F145C6" w14:textId="77777777" w:rsidR="00171231" w:rsidRDefault="00171231" w:rsidP="00171231"/>
          <w:p w14:paraId="330E92A6" w14:textId="77777777" w:rsidR="00171231" w:rsidRDefault="00171231" w:rsidP="00171231"/>
          <w:p w14:paraId="511CBC5A" w14:textId="77777777" w:rsidR="00171231" w:rsidRDefault="00171231" w:rsidP="00171231"/>
          <w:p w14:paraId="56729E90" w14:textId="77777777" w:rsidR="00171231" w:rsidRDefault="00171231" w:rsidP="00171231"/>
          <w:p w14:paraId="0639DA4D" w14:textId="77777777" w:rsidR="00171231" w:rsidRDefault="00171231" w:rsidP="00171231"/>
          <w:p w14:paraId="7478633B" w14:textId="77777777" w:rsidR="00171231" w:rsidRDefault="00171231" w:rsidP="00171231"/>
          <w:p w14:paraId="4983D587" w14:textId="77777777" w:rsidR="00171231" w:rsidRDefault="00171231" w:rsidP="00171231"/>
          <w:p w14:paraId="61A38910" w14:textId="77777777" w:rsidR="00171231" w:rsidRDefault="00171231" w:rsidP="00171231"/>
          <w:p w14:paraId="59CE0FAA" w14:textId="77777777" w:rsidR="00D135C3" w:rsidRPr="005152F2" w:rsidRDefault="00D135C3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59FBE91" w14:textId="77777777" w:rsidTr="00F26EE5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BD954" w14:textId="77777777" w:rsidR="00C420C8" w:rsidRPr="005152F2" w:rsidRDefault="00BE3F5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7BC3EF0B" w14:textId="259ABDD8" w:rsidR="00A51A7D" w:rsidRDefault="00A51A7D" w:rsidP="00A51A7D">
                  <w:pPr>
                    <w:pStyle w:val="Heading4"/>
                    <w:jc w:val="left"/>
                  </w:pPr>
                  <w:r>
                    <w:t>Web Developer</w:t>
                  </w:r>
                </w:p>
                <w:p w14:paraId="560A0A96" w14:textId="22EC8D25" w:rsidR="00A51A7D" w:rsidRDefault="00A51A7D" w:rsidP="00A51A7D">
                  <w:pPr>
                    <w:pStyle w:val="Heading4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Rural Sourcing Inc. </w:t>
                  </w:r>
                  <w:r w:rsidRPr="00A51A7D">
                    <w:rPr>
                      <w:b w:val="0"/>
                      <w:color w:val="808080" w:themeColor="background1" w:themeShade="80"/>
                    </w:rPr>
                    <w:t>May 2019 – PResent</w:t>
                  </w:r>
                </w:p>
                <w:p w14:paraId="016FEF37" w14:textId="10406B2F" w:rsidR="00A51A7D" w:rsidRPr="00C95FE3" w:rsidRDefault="00A51A7D" w:rsidP="00A51A7D">
                  <w:pPr>
                    <w:pStyle w:val="Heading4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Deep Dive Fullstack WEb Development </w:t>
                  </w:r>
                  <w:r w:rsidRPr="00A51A7D">
                    <w:rPr>
                      <w:b w:val="0"/>
                      <w:color w:val="808080" w:themeColor="background1" w:themeShade="80"/>
                    </w:rPr>
                    <w:t>Jan – Mar 2019</w:t>
                  </w:r>
                </w:p>
                <w:p w14:paraId="14ED91DB" w14:textId="77777777" w:rsidR="00A51A7D" w:rsidRDefault="00A51A7D" w:rsidP="00A51A7D">
                  <w:pPr>
                    <w:spacing w:line="240" w:lineRule="auto"/>
                    <w:ind w:left="432"/>
                    <w:jc w:val="left"/>
                    <w:rPr>
                      <w:rFonts w:ascii="Georgia" w:hAnsi="Georgia"/>
                      <w:i/>
                    </w:rPr>
                  </w:pPr>
                  <w:r>
                    <w:rPr>
                      <w:rFonts w:ascii="Georgia" w:hAnsi="Georgia"/>
                      <w:i/>
                    </w:rPr>
                    <w:t xml:space="preserve">After 400 hours in this intensive boot camp I used all the programming languages above and created three fully functioning mobile-first websites. </w:t>
                  </w:r>
                </w:p>
                <w:p w14:paraId="790132A1" w14:textId="77777777" w:rsidR="00A51A7D" w:rsidRDefault="00A51A7D" w:rsidP="00A51A7D">
                  <w:pPr>
                    <w:ind w:left="432"/>
                    <w:jc w:val="left"/>
                    <w:rPr>
                      <w:rFonts w:ascii="Georgia" w:hAnsi="Georgia"/>
                      <w:i/>
                    </w:rPr>
                  </w:pPr>
                  <w:r>
                    <w:rPr>
                      <w:rFonts w:ascii="Georgia" w:hAnsi="Georgia"/>
                      <w:i/>
                    </w:rPr>
                    <w:t xml:space="preserve">Aced the Bootstrap web-design, two data-design challenges, the database assessment, and the final JSON assessment. </w:t>
                  </w:r>
                </w:p>
                <w:p w14:paraId="3E0053E8" w14:textId="77777777" w:rsidR="00A51A7D" w:rsidRDefault="00A51A7D" w:rsidP="00A51A7D">
                  <w:pPr>
                    <w:ind w:left="432"/>
                    <w:jc w:val="left"/>
                    <w:rPr>
                      <w:rFonts w:ascii="Georgia" w:hAnsi="Georgia"/>
                      <w:i/>
                    </w:rPr>
                  </w:pPr>
                  <w:r>
                    <w:rPr>
                      <w:rFonts w:ascii="Georgia" w:hAnsi="Georgia"/>
                      <w:i/>
                    </w:rPr>
                    <w:t>Based on only a picture of a website and skeleton html created an identical website by only adding CSS.</w:t>
                  </w:r>
                </w:p>
                <w:p w14:paraId="6FBB6083" w14:textId="41C56896" w:rsidR="00C95FE3" w:rsidRPr="00C95FE3" w:rsidRDefault="00C95FE3" w:rsidP="00A51A7D">
                  <w:pPr>
                    <w:pStyle w:val="Heading4"/>
                    <w:jc w:val="left"/>
                    <w:rPr>
                      <w:b w:val="0"/>
                    </w:rPr>
                  </w:pPr>
                  <w:commentRangeStart w:id="0"/>
                  <w:r>
                    <w:t>BOOKKEEPER</w:t>
                  </w:r>
                  <w:commentRangeEnd w:id="0"/>
                  <w:r w:rsidR="00D66630">
                    <w:rPr>
                      <w:rStyle w:val="CommentReference"/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commentReference w:id="0"/>
                  </w:r>
                  <w:r>
                    <w:t xml:space="preserve"> – </w:t>
                  </w:r>
                  <w:r>
                    <w:rPr>
                      <w:b w:val="0"/>
                    </w:rPr>
                    <w:t>Sabio Systems</w:t>
                  </w:r>
                </w:p>
                <w:p w14:paraId="027263AD" w14:textId="77777777" w:rsidR="00C420C8" w:rsidRDefault="00C95FE3" w:rsidP="00A51A7D">
                  <w:pPr>
                    <w:pStyle w:val="Heading5"/>
                    <w:jc w:val="left"/>
                  </w:pPr>
                  <w:r>
                    <w:t>MAY 2018 – SEPTERMBER 2018</w:t>
                  </w:r>
                </w:p>
                <w:p w14:paraId="79668E7B" w14:textId="77777777"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Carried out various administrative and bookkeeping tasks at Atkinson CPA’s including organizing files, entering transactions into account</w:t>
                  </w:r>
                  <w:bookmarkStart w:id="1" w:name="_GoBack"/>
                  <w:bookmarkEnd w:id="1"/>
                  <w:r w:rsidRPr="00C95FE3">
                    <w:rPr>
                      <w:rFonts w:asciiTheme="majorHAnsi" w:hAnsiTheme="majorHAnsi"/>
                      <w:i/>
                    </w:rPr>
                    <w:t xml:space="preserve">ing software, creating compilation reports for clients, recognizing errors and addressing inconsistencies.  </w:t>
                  </w:r>
                </w:p>
                <w:p w14:paraId="6E74EC16" w14:textId="77777777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1691EC06" w14:textId="77777777" w:rsidR="00C95FE3" w:rsidRDefault="00C95FE3" w:rsidP="00C95FE3">
                  <w:pPr>
                    <w:pStyle w:val="Heading5"/>
                  </w:pPr>
                  <w:r>
                    <w:t>SEPTERMBER 2014 – MAY 2018</w:t>
                  </w:r>
                </w:p>
                <w:p w14:paraId="77186889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14:paraId="7E6F3F1C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0CD51261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14:paraId="652EDACB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518C897E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</w:t>
                  </w:r>
                  <w:proofErr w:type="gramStart"/>
                  <w:r w:rsidRPr="00C95FE3">
                    <w:rPr>
                      <w:rFonts w:asciiTheme="majorHAnsi" w:hAnsiTheme="majorHAnsi"/>
                      <w:i/>
                    </w:rPr>
                    <w:t>athletes</w:t>
                  </w:r>
                  <w:proofErr w:type="gramEnd"/>
                  <w:r w:rsidRPr="00C95FE3">
                    <w:rPr>
                      <w:rFonts w:asciiTheme="majorHAnsi" w:hAnsiTheme="majorHAnsi"/>
                      <w:i/>
                    </w:rPr>
                    <w:t xml:space="preserve"> travel, competitions and equipment. </w:t>
                  </w:r>
                </w:p>
                <w:p w14:paraId="17838842" w14:textId="77777777"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>Teacher</w:t>
                  </w:r>
                  <w:r w:rsidR="002F6C10">
                    <w:t xml:space="preserve"> &amp;</w:t>
                  </w:r>
                  <w:r>
                    <w:t xml:space="preserve">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14:paraId="2C0F0B84" w14:textId="77777777"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14:paraId="5839A1FD" w14:textId="77777777"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14:paraId="36085B5A" w14:textId="77777777" w:rsidR="00EB4503" w:rsidRPr="00EB4503" w:rsidRDefault="00EB4503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79A54982" w14:textId="77777777" w:rsidR="002F6C10" w:rsidRPr="002F6C10" w:rsidRDefault="00A45A05" w:rsidP="002F6C10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lastRenderedPageBreak/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</w:t>
                  </w:r>
                  <w:r w:rsidR="002F6C10">
                    <w:rPr>
                      <w:rFonts w:asciiTheme="majorHAnsi" w:hAnsiTheme="majorHAnsi"/>
                      <w:i/>
                    </w:rPr>
                    <w:t xml:space="preserve"> and payments.</w:t>
                  </w:r>
                </w:p>
                <w:p w14:paraId="5501FACF" w14:textId="77777777"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 xml:space="preserve">Accounting Clerk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14:paraId="47FFB755" w14:textId="77777777"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14:paraId="38291371" w14:textId="77777777" w:rsidR="002F6C10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Performed bookkeeping for various clients and businesses including data </w:t>
                  </w:r>
                </w:p>
                <w:p w14:paraId="1ADBAE8B" w14:textId="77777777" w:rsid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>entry, reconciliation of multiple accounts, preparing financial statements and general ledgers.</w:t>
                  </w:r>
                </w:p>
                <w:p w14:paraId="78C3D1D3" w14:textId="77777777" w:rsidR="00EB4503" w:rsidRPr="00C24DF1" w:rsidRDefault="00EB4503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0B5588DC" w14:textId="77777777" w:rsidR="00C420C8" w:rsidRP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14:paraId="6B70277A" w14:textId="77777777" w:rsidR="00C24DF1" w:rsidRPr="00C95FE3" w:rsidRDefault="002F6C10" w:rsidP="00C24DF1">
                  <w:pPr>
                    <w:pStyle w:val="Heading4"/>
                    <w:rPr>
                      <w:b w:val="0"/>
                    </w:rPr>
                  </w:pPr>
                  <w:r>
                    <w:t>ACTIVITIES DIRECTOR &amp; COACH</w:t>
                  </w:r>
                  <w:r w:rsidR="00C24DF1">
                    <w:t xml:space="preserve">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48A75F11" w14:textId="77777777" w:rsidR="00C24DF1" w:rsidRDefault="002F6C10" w:rsidP="00C24DF1">
                  <w:pPr>
                    <w:pStyle w:val="Heading5"/>
                  </w:pPr>
                  <w:r>
                    <w:t>AUGUST 2012</w:t>
                  </w:r>
                  <w:r w:rsidR="00C24DF1">
                    <w:t xml:space="preserve"> – MAY 2018</w:t>
                  </w:r>
                </w:p>
                <w:p w14:paraId="57F6F0CE" w14:textId="77777777" w:rsidR="002F6C10" w:rsidRDefault="002F6C10" w:rsidP="002F6C10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Coordinated and organized team events,</w:t>
                  </w:r>
                  <w:r>
                    <w:rPr>
                      <w:rFonts w:asciiTheme="majorHAnsi" w:hAnsiTheme="majorHAnsi"/>
                      <w:i/>
                    </w:rPr>
                    <w:t xml:space="preserve"> practices, water polo game </w:t>
                  </w:r>
                  <w:r w:rsidR="00171231">
                    <w:rPr>
                      <w:rFonts w:asciiTheme="majorHAnsi" w:hAnsiTheme="majorHAnsi"/>
                      <w:i/>
                    </w:rPr>
                    <w:t xml:space="preserve">strategies, </w:t>
                  </w:r>
                  <w:r w:rsidR="00171231" w:rsidRPr="002F6C10">
                    <w:rPr>
                      <w:rFonts w:asciiTheme="majorHAnsi" w:hAnsiTheme="majorHAnsi"/>
                      <w:i/>
                    </w:rPr>
                    <w:t>tournaments</w:t>
                  </w:r>
                  <w:r w:rsidRPr="002F6C10">
                    <w:rPr>
                      <w:rFonts w:asciiTheme="majorHAnsi" w:hAnsiTheme="majorHAnsi"/>
                      <w:i/>
                    </w:rPr>
                    <w:t>, fundraisers, meetings, travel trips, volunteers, and staff.</w:t>
                  </w:r>
                  <w:r w:rsidRPr="002F6C10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378102AD" w14:textId="77777777" w:rsidR="002F6C10" w:rsidRPr="00C95FE3" w:rsidRDefault="002F6C10" w:rsidP="002F6C10">
                  <w:pPr>
                    <w:pStyle w:val="Heading4"/>
                    <w:rPr>
                      <w:b w:val="0"/>
                    </w:rPr>
                  </w:pPr>
                  <w:r>
                    <w:t>Head Guard &amp; Coach –</w:t>
                  </w:r>
                  <w:r>
                    <w:rPr>
                      <w:b w:val="0"/>
                    </w:rPr>
                    <w:t xml:space="preserve"> West Mesa Aquatic Center</w:t>
                  </w:r>
                </w:p>
                <w:p w14:paraId="6B5079A4" w14:textId="77777777" w:rsidR="002F6C10" w:rsidRDefault="002F6C10" w:rsidP="002F6C10">
                  <w:pPr>
                    <w:pStyle w:val="Heading5"/>
                  </w:pPr>
                  <w:r>
                    <w:t>AUGUST 2012 – MAY 2018</w:t>
                  </w:r>
                </w:p>
                <w:p w14:paraId="09577DC5" w14:textId="77777777" w:rsidR="00EB4503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Organized, trained and certified dozens of lifeguards and swim coaches in Red Cross First Aid and Water Safety.</w:t>
                  </w:r>
                </w:p>
                <w:p w14:paraId="7C80A556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E53CBFA" w14:textId="77777777" w:rsidR="002F6C10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Designed an advertising and public outreach campaign that quintupled the number of athletes on New Mexico's flagship Aquatic Center's swim team.</w:t>
                  </w:r>
                </w:p>
                <w:p w14:paraId="1FC519DA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77D868D" w14:textId="77777777" w:rsidR="002F6C10" w:rsidRPr="002F6C10" w:rsidRDefault="002F6C10" w:rsidP="00EB4503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Instructed, lead and motivated a swim team of 80 plus athletes to go from 12th place at City Championships one year to 4th place the next</w:t>
                  </w:r>
                  <w:r w:rsidRPr="002F6C10">
                    <w:rPr>
                      <w:rFonts w:asciiTheme="majorHAnsi" w:hAnsiTheme="majorHAnsi"/>
                    </w:rPr>
                    <w:t>.</w:t>
                  </w:r>
                </w:p>
              </w:tc>
            </w:tr>
            <w:tr w:rsidR="00C420C8" w14:paraId="04CF3778" w14:textId="77777777" w:rsidTr="00F26EE5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5E975E" w14:textId="77777777" w:rsidR="00C420C8" w:rsidRPr="005152F2" w:rsidRDefault="00BE3F5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3E1D110" w14:textId="77777777" w:rsidR="00C420C8" w:rsidRPr="002F6C10" w:rsidRDefault="002F6C10" w:rsidP="002B3890">
                  <w:pPr>
                    <w:pStyle w:val="Heading4"/>
                    <w:rPr>
                      <w:b w:val="0"/>
                    </w:rPr>
                  </w:pPr>
                  <w:r>
                    <w:t>University of New Mexico</w:t>
                  </w:r>
                </w:p>
                <w:p w14:paraId="091DF31C" w14:textId="77777777" w:rsidR="00C420C8" w:rsidRPr="005152F2" w:rsidRDefault="002F6C10" w:rsidP="007B2F5C">
                  <w:pPr>
                    <w:pStyle w:val="Heading5"/>
                  </w:pPr>
                  <w:r>
                    <w:t>College of Arts and Sciences</w:t>
                  </w:r>
                </w:p>
                <w:p w14:paraId="5D0437A9" w14:textId="77777777" w:rsidR="00C420C8" w:rsidRPr="00EB4503" w:rsidRDefault="002F6C10" w:rsidP="00EB4503">
                  <w:pPr>
                    <w:jc w:val="both"/>
                    <w:rPr>
                      <w:b/>
                      <w:i/>
                    </w:rPr>
                  </w:pPr>
                  <w:r w:rsidRPr="00EB4503">
                    <w:rPr>
                      <w:i/>
                    </w:rPr>
                    <w:t xml:space="preserve">Double </w:t>
                  </w:r>
                  <w:r w:rsidR="00EB4503" w:rsidRPr="00EB4503">
                    <w:rPr>
                      <w:i/>
                    </w:rPr>
                    <w:t xml:space="preserve">Majored in Economics and Political Science in May of 2014. </w:t>
                  </w:r>
                  <w:r w:rsidR="00EB4503" w:rsidRPr="00EB4503">
                    <w:rPr>
                      <w:b/>
                      <w:i/>
                    </w:rPr>
                    <w:t>GPA: 3.47</w:t>
                  </w:r>
                </w:p>
                <w:p w14:paraId="05D83AF8" w14:textId="77777777" w:rsidR="00EB4503" w:rsidRPr="002F6C10" w:rsidRDefault="00EB4503" w:rsidP="00EB4503">
                  <w:pPr>
                    <w:pStyle w:val="Heading4"/>
                    <w:rPr>
                      <w:b w:val="0"/>
                    </w:rPr>
                  </w:pPr>
                  <w:r>
                    <w:t>Central New Mexico Community College</w:t>
                  </w:r>
                </w:p>
                <w:p w14:paraId="535AF723" w14:textId="77777777" w:rsidR="00EB4503" w:rsidRPr="005152F2" w:rsidRDefault="00EB4503" w:rsidP="00EB4503">
                  <w:pPr>
                    <w:pStyle w:val="Heading5"/>
                  </w:pPr>
                  <w:r>
                    <w:t>Accounting Department</w:t>
                  </w:r>
                </w:p>
                <w:p w14:paraId="63C7D8A6" w14:textId="77777777" w:rsidR="00EB4503" w:rsidRPr="00EB4503" w:rsidRDefault="00EB4503" w:rsidP="00EB4503">
                  <w:pPr>
                    <w:jc w:val="both"/>
                    <w:rPr>
                      <w:i/>
                    </w:rPr>
                  </w:pPr>
                  <w:r w:rsidRPr="00EB4503">
                    <w:rPr>
                      <w:i/>
                    </w:rPr>
                    <w:t xml:space="preserve">Certified Public Accounting Preparation Program Certificate of Completion in December of 2017. </w:t>
                  </w:r>
                  <w:r w:rsidRPr="00EB4503">
                    <w:rPr>
                      <w:b/>
                      <w:i/>
                    </w:rPr>
                    <w:t>GPA: 3.91</w:t>
                  </w:r>
                </w:p>
              </w:tc>
            </w:tr>
          </w:tbl>
          <w:p w14:paraId="1C8F9DEF" w14:textId="77777777" w:rsidR="00C420C8" w:rsidRPr="005152F2" w:rsidRDefault="00C420C8" w:rsidP="003856C9"/>
        </w:tc>
      </w:tr>
    </w:tbl>
    <w:p w14:paraId="480F5CB8" w14:textId="77777777" w:rsidR="0090552C" w:rsidRDefault="0090552C" w:rsidP="00171231">
      <w:pPr>
        <w:pStyle w:val="Heading4"/>
      </w:pPr>
    </w:p>
    <w:sectPr w:rsidR="0090552C" w:rsidSect="00FE20E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andon Huffman" w:date="2019-01-19T09:31:00Z" w:initials="b">
    <w:p w14:paraId="1F783D92" w14:textId="77777777" w:rsidR="00D66630" w:rsidRDefault="00D66630">
      <w:pPr>
        <w:pStyle w:val="CommentText"/>
      </w:pPr>
      <w:r>
        <w:rPr>
          <w:rStyle w:val="CommentReference"/>
        </w:rPr>
        <w:annotationRef/>
      </w:r>
      <w:r>
        <w:t xml:space="preserve">When add Deep Dive Bootcamp to Resume combine dates with Atkinson, delete/combine description, and just add that you started out as a Temp and then they wanted to keep you 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783D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783D92" w16cid:durableId="1FED6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588E8" w14:textId="77777777" w:rsidR="00BE3F56" w:rsidRDefault="00BE3F56" w:rsidP="003856C9">
      <w:pPr>
        <w:spacing w:after="0" w:line="240" w:lineRule="auto"/>
      </w:pPr>
      <w:r>
        <w:separator/>
      </w:r>
    </w:p>
  </w:endnote>
  <w:endnote w:type="continuationSeparator" w:id="0">
    <w:p w14:paraId="40C4808E" w14:textId="77777777" w:rsidR="00BE3F56" w:rsidRDefault="00BE3F5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E005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EB0B02D" wp14:editId="1B637A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2FBFD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45E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04A072" wp14:editId="0A8C0E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A72240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02E71" w14:textId="77777777" w:rsidR="00BE3F56" w:rsidRDefault="00BE3F56" w:rsidP="003856C9">
      <w:pPr>
        <w:spacing w:after="0" w:line="240" w:lineRule="auto"/>
      </w:pPr>
      <w:r>
        <w:separator/>
      </w:r>
    </w:p>
  </w:footnote>
  <w:footnote w:type="continuationSeparator" w:id="0">
    <w:p w14:paraId="2CAF6874" w14:textId="77777777" w:rsidR="00BE3F56" w:rsidRDefault="00BE3F5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FBF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077F5C5" wp14:editId="551C6D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9D603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F67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26CC221" wp14:editId="31604A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829B2C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ndon Huffman">
    <w15:presenceInfo w15:providerId="Windows Live" w15:userId="90384e2ebd22f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1231"/>
    <w:rsid w:val="001765FE"/>
    <w:rsid w:val="0019561F"/>
    <w:rsid w:val="001B32D2"/>
    <w:rsid w:val="00267D85"/>
    <w:rsid w:val="00283B81"/>
    <w:rsid w:val="00293B83"/>
    <w:rsid w:val="002A3621"/>
    <w:rsid w:val="002A384B"/>
    <w:rsid w:val="002A4C3B"/>
    <w:rsid w:val="002B3890"/>
    <w:rsid w:val="002B7747"/>
    <w:rsid w:val="002C77B9"/>
    <w:rsid w:val="002F485A"/>
    <w:rsid w:val="002F6C10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D3FED"/>
    <w:rsid w:val="00616FF4"/>
    <w:rsid w:val="006A3CE7"/>
    <w:rsid w:val="00731D03"/>
    <w:rsid w:val="00743379"/>
    <w:rsid w:val="00747550"/>
    <w:rsid w:val="007803B7"/>
    <w:rsid w:val="00793705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0552C"/>
    <w:rsid w:val="00914DAF"/>
    <w:rsid w:val="0093286E"/>
    <w:rsid w:val="009D1627"/>
    <w:rsid w:val="00A42F91"/>
    <w:rsid w:val="00A45A05"/>
    <w:rsid w:val="00A51A7D"/>
    <w:rsid w:val="00A64DED"/>
    <w:rsid w:val="00A7686A"/>
    <w:rsid w:val="00AF1258"/>
    <w:rsid w:val="00B01E52"/>
    <w:rsid w:val="00B4675A"/>
    <w:rsid w:val="00B550FC"/>
    <w:rsid w:val="00B85871"/>
    <w:rsid w:val="00B93310"/>
    <w:rsid w:val="00BB3B21"/>
    <w:rsid w:val="00BC1F18"/>
    <w:rsid w:val="00BD2E58"/>
    <w:rsid w:val="00BE3F56"/>
    <w:rsid w:val="00BF6BAB"/>
    <w:rsid w:val="00C007A5"/>
    <w:rsid w:val="00C24DF1"/>
    <w:rsid w:val="00C420C8"/>
    <w:rsid w:val="00C4403A"/>
    <w:rsid w:val="00C95FE3"/>
    <w:rsid w:val="00CC0355"/>
    <w:rsid w:val="00CE0793"/>
    <w:rsid w:val="00CE6306"/>
    <w:rsid w:val="00D11C4D"/>
    <w:rsid w:val="00D135C3"/>
    <w:rsid w:val="00D5067A"/>
    <w:rsid w:val="00D66630"/>
    <w:rsid w:val="00D922B8"/>
    <w:rsid w:val="00DC0F74"/>
    <w:rsid w:val="00DC79BB"/>
    <w:rsid w:val="00DF0A0F"/>
    <w:rsid w:val="00E34D58"/>
    <w:rsid w:val="00E941EF"/>
    <w:rsid w:val="00EB1C1B"/>
    <w:rsid w:val="00EB4503"/>
    <w:rsid w:val="00F077AE"/>
    <w:rsid w:val="00F14687"/>
    <w:rsid w:val="00F26EE5"/>
    <w:rsid w:val="00F56435"/>
    <w:rsid w:val="00F61DC3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2299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laticon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C75C8E" w:rsidRDefault="004E7BD4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C75C8E" w:rsidRDefault="004E7BD4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C75C8E" w:rsidRDefault="004E7BD4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C75C8E" w:rsidRDefault="004E7BD4">
          <w:pPr>
            <w:pStyle w:val="4973CBE59A7D48E792759932C811EBA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7"/>
    <w:rsid w:val="004E7BD4"/>
    <w:rsid w:val="00627EB3"/>
    <w:rsid w:val="007B254E"/>
    <w:rsid w:val="00C75C8E"/>
    <w:rsid w:val="00E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  <w:style w:type="paragraph" w:customStyle="1" w:styleId="E5F6C485B7AF4FE88306115F1A3224FF">
    <w:name w:val="E5F6C485B7AF4FE88306115F1A3224FF"/>
    <w:rsid w:val="00E17B57"/>
  </w:style>
  <w:style w:type="paragraph" w:customStyle="1" w:styleId="07DBE16E3E774565BC28548E4FFCE497">
    <w:name w:val="07DBE16E3E774565BC28548E4FFCE497"/>
    <w:rsid w:val="00E17B57"/>
  </w:style>
  <w:style w:type="paragraph" w:customStyle="1" w:styleId="60703815FB1340DB85F2C7C61B2E5C55">
    <w:name w:val="60703815FB1340DB85F2C7C61B2E5C55"/>
    <w:rsid w:val="00E1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Brandon Huffman</cp:lastModifiedBy>
  <cp:revision>2</cp:revision>
  <dcterms:created xsi:type="dcterms:W3CDTF">2019-07-10T18:11:00Z</dcterms:created>
  <dcterms:modified xsi:type="dcterms:W3CDTF">2019-07-10T18:11:00Z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