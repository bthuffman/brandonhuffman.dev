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D959ED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34EC2416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16FDF899" w:rsidR="00F625CC" w:rsidRPr="007C1CB4" w:rsidRDefault="000F6A37" w:rsidP="000F6A37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JavaScript (ES6)</w:t>
            </w:r>
            <w:r w:rsidR="00481371" w:rsidRPr="007C1CB4">
              <w:rPr>
                <w:rFonts w:ascii="Georgia" w:hAnsi="Georgia"/>
                <w:color w:val="auto"/>
              </w:rPr>
              <w:t xml:space="preserve"> </w:t>
            </w:r>
            <w:r>
              <w:rPr>
                <w:rFonts w:ascii="Georgia" w:hAnsi="Georgia"/>
                <w:color w:val="auto"/>
              </w:rPr>
              <w:t xml:space="preserve">                       </w:t>
            </w:r>
            <w:r w:rsidR="00481371" w:rsidRPr="007C1CB4">
              <w:rPr>
                <w:rFonts w:ascii="Georgia" w:hAnsi="Georgia"/>
                <w:color w:val="auto"/>
              </w:rPr>
              <w:t>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</w:t>
            </w:r>
            <w:r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Analytical</w:t>
            </w:r>
          </w:p>
          <w:p w14:paraId="638962F7" w14:textId="3C9764AC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</w:t>
            </w:r>
            <w:r w:rsidR="000F6A37"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PHP 7.2                                                             Team Player</w:t>
            </w:r>
          </w:p>
          <w:p w14:paraId="1176081A" w14:textId="77777777" w:rsidR="001A57D5" w:rsidRDefault="00481371" w:rsidP="00346C41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</w:p>
          <w:p w14:paraId="28A681B0" w14:textId="5773D317" w:rsidR="00F625CC" w:rsidRPr="00957754" w:rsidRDefault="00346C4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34693DB5" w14:textId="4FC8436B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4471278A" w14:textId="5089F473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>I used all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7C2B6E4C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7D0018">
              <w:rPr>
                <w:rFonts w:ascii="Georgia" w:hAnsi="Georgia"/>
                <w:i/>
              </w:rPr>
              <w:t xml:space="preserve">the Bootstrap web-design, </w:t>
            </w:r>
            <w:r w:rsidR="001F503E">
              <w:rPr>
                <w:rFonts w:ascii="Georgia" w:hAnsi="Georgia"/>
                <w:i/>
              </w:rPr>
              <w:t xml:space="preserve">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7D0018">
              <w:rPr>
                <w:rFonts w:ascii="Georgia" w:hAnsi="Georgia"/>
                <w:i/>
              </w:rPr>
              <w:t xml:space="preserve">,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7D0018">
              <w:rPr>
                <w:rFonts w:ascii="Georgia" w:hAnsi="Georgia"/>
                <w:i/>
              </w:rPr>
              <w:t xml:space="preserve">the final json assessment. 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03253EAE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T</w:t>
                    </w:r>
                    <w:r w:rsidR="007D0018">
                      <w:rPr>
                        <w:rFonts w:ascii="Georgia" w:hAnsi="Georgia"/>
                        <w:i/>
                      </w:rPr>
                      <w:t>aught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</w:t>
                    </w:r>
                    <w:r w:rsidR="000E729F">
                      <w:rPr>
                        <w:rFonts w:ascii="Georgia" w:hAnsi="Georgia"/>
                        <w:i/>
                      </w:rPr>
                      <w:t>w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ater </w:t>
                    </w:r>
                    <w:r w:rsidR="000E729F">
                      <w:rPr>
                        <w:rFonts w:ascii="Georgia" w:hAnsi="Georgia"/>
                        <w:i/>
                      </w:rPr>
                      <w:t>p</w:t>
                    </w:r>
                    <w:bookmarkStart w:id="0" w:name="_GoBack"/>
                    <w:bookmarkEnd w:id="0"/>
                    <w:r w:rsidR="007C1CB4">
                      <w:rPr>
                        <w:rFonts w:ascii="Georgia" w:hAnsi="Georgia"/>
                        <w:i/>
                      </w:rPr>
                      <w:t xml:space="preserve">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768C72C5" w14:textId="77777777" w:rsidR="00677084" w:rsidRDefault="007C1CB4" w:rsidP="007C1CB4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14:paraId="27E5578F" w14:textId="40BB8FE7" w:rsidR="00BD6162" w:rsidRPr="003D35C4" w:rsidRDefault="00D959ED" w:rsidP="007C1CB4">
                    <w:pPr>
                      <w:spacing w:after="0"/>
                      <w:ind w:left="432"/>
                    </w:pP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77777777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7777777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14:paraId="065D4FDE" w14:textId="77777777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D959ED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29D4" w14:textId="77777777" w:rsidR="00D959ED" w:rsidRDefault="00D959ED">
      <w:pPr>
        <w:spacing w:after="0" w:line="240" w:lineRule="auto"/>
      </w:pPr>
      <w:r>
        <w:separator/>
      </w:r>
    </w:p>
    <w:p w14:paraId="7F0D54B9" w14:textId="77777777" w:rsidR="00D959ED" w:rsidRDefault="00D959ED"/>
  </w:endnote>
  <w:endnote w:type="continuationSeparator" w:id="0">
    <w:p w14:paraId="462CA136" w14:textId="77777777" w:rsidR="00D959ED" w:rsidRDefault="00D959ED">
      <w:pPr>
        <w:spacing w:after="0" w:line="240" w:lineRule="auto"/>
      </w:pPr>
      <w:r>
        <w:continuationSeparator/>
      </w:r>
    </w:p>
    <w:p w14:paraId="3931634B" w14:textId="77777777" w:rsidR="00D959ED" w:rsidRDefault="00D959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1481C" w14:textId="77777777" w:rsidR="00D959ED" w:rsidRDefault="00D959ED">
      <w:pPr>
        <w:spacing w:after="0" w:line="240" w:lineRule="auto"/>
      </w:pPr>
      <w:r>
        <w:separator/>
      </w:r>
    </w:p>
    <w:p w14:paraId="07D837FC" w14:textId="77777777" w:rsidR="00D959ED" w:rsidRDefault="00D959ED"/>
  </w:footnote>
  <w:footnote w:type="continuationSeparator" w:id="0">
    <w:p w14:paraId="4ECC866F" w14:textId="77777777" w:rsidR="00D959ED" w:rsidRDefault="00D959ED">
      <w:pPr>
        <w:spacing w:after="0" w:line="240" w:lineRule="auto"/>
      </w:pPr>
      <w:r>
        <w:continuationSeparator/>
      </w:r>
    </w:p>
    <w:p w14:paraId="174E3268" w14:textId="77777777" w:rsidR="00D959ED" w:rsidRDefault="00D959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E729F"/>
    <w:rsid w:val="000F363C"/>
    <w:rsid w:val="000F5CF2"/>
    <w:rsid w:val="000F6A37"/>
    <w:rsid w:val="0010204C"/>
    <w:rsid w:val="00123BE0"/>
    <w:rsid w:val="00140059"/>
    <w:rsid w:val="001834C5"/>
    <w:rsid w:val="001A57D5"/>
    <w:rsid w:val="001B304B"/>
    <w:rsid w:val="001F0B7F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B3526"/>
    <w:rsid w:val="003D35C4"/>
    <w:rsid w:val="004278AA"/>
    <w:rsid w:val="0043078B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7D0018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B705B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BF34AD"/>
    <w:rsid w:val="00C17536"/>
    <w:rsid w:val="00C178A9"/>
    <w:rsid w:val="00C315B1"/>
    <w:rsid w:val="00C47385"/>
    <w:rsid w:val="00D07342"/>
    <w:rsid w:val="00D16E9F"/>
    <w:rsid w:val="00D959ED"/>
    <w:rsid w:val="00DC14F8"/>
    <w:rsid w:val="00DD47F8"/>
    <w:rsid w:val="00DF05D6"/>
    <w:rsid w:val="00E15C46"/>
    <w:rsid w:val="00E75637"/>
    <w:rsid w:val="00E94021"/>
    <w:rsid w:val="00F2302F"/>
    <w:rsid w:val="00F37AB3"/>
    <w:rsid w:val="00F56986"/>
    <w:rsid w:val="00F625CC"/>
    <w:rsid w:val="00F74DCA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AC6398"/>
    <w:rsid w:val="00B21E1E"/>
    <w:rsid w:val="00B47BB5"/>
    <w:rsid w:val="00BA3F7F"/>
    <w:rsid w:val="00BE42B6"/>
    <w:rsid w:val="00BF79D1"/>
    <w:rsid w:val="00E10E4F"/>
    <w:rsid w:val="00F3419D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AC6398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  <w:style w:type="paragraph" w:customStyle="1" w:styleId="79468CDDE1694831A69F2A38A41CF37C">
    <w:name w:val="79468CDDE1694831A69F2A38A41CF37C"/>
    <w:rsid w:val="00AC6398"/>
  </w:style>
  <w:style w:type="paragraph" w:customStyle="1" w:styleId="2ACF59C39AF34BA883BFDDD998AD030E">
    <w:name w:val="2ACF59C39AF34BA883BFDDD998AD030E"/>
    <w:rsid w:val="00AC6398"/>
  </w:style>
  <w:style w:type="paragraph" w:customStyle="1" w:styleId="0FB76D1580A5437E87C2B7C206285964">
    <w:name w:val="0FB76D1580A5437E87C2B7C206285964"/>
    <w:rsid w:val="00AC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6221DA-8C2B-4F48-8F03-579F7FD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17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7</cp:revision>
  <cp:lastPrinted>2019-03-12T21:56:00Z</cp:lastPrinted>
  <dcterms:created xsi:type="dcterms:W3CDTF">2019-03-12T21:56:00Z</dcterms:created>
  <dcterms:modified xsi:type="dcterms:W3CDTF">2019-04-16T23:02:00Z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